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66311" w14:textId="77777777" w:rsidR="0096672B" w:rsidRDefault="0096672B"/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3FA40C84" w14:textId="77777777" w:rsidTr="00C766FA">
        <w:trPr>
          <w:trHeight w:hRule="exact" w:val="1264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22775498" w14:textId="76B1AC34" w:rsidR="00692703" w:rsidRPr="006333E2" w:rsidRDefault="007F18FC" w:rsidP="007F18FC">
            <w:pPr>
              <w:pStyle w:val="Title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333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aLEXANDER BARRAZA</w:t>
            </w:r>
          </w:p>
          <w:p w14:paraId="344925B2" w14:textId="77777777" w:rsidR="00692703" w:rsidRPr="006333E2" w:rsidRDefault="007F18FC" w:rsidP="007F18FC">
            <w:pPr>
              <w:pStyle w:val="ContactInfo"/>
              <w:contextualSpacing w:val="0"/>
              <w:rPr>
                <w:rFonts w:ascii="Times New Roman" w:hAnsi="Times New Roman" w:cs="Times New Roman"/>
              </w:rPr>
            </w:pPr>
            <w:r w:rsidRPr="006333E2">
              <w:rPr>
                <w:rFonts w:ascii="Times New Roman" w:hAnsi="Times New Roman" w:cs="Times New Roman"/>
              </w:rPr>
              <w:t>4747 S. Rockwell Street</w:t>
            </w:r>
            <w:r w:rsidR="00692703" w:rsidRPr="006333E2">
              <w:rPr>
                <w:rFonts w:ascii="Times New Roman" w:hAnsi="Times New Roman" w:cs="Times New Roman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</w:rPr>
                <w:alias w:val="Divider dot:"/>
                <w:tag w:val="Divider dot:"/>
                <w:id w:val="-1459182552"/>
                <w:placeholder>
                  <w:docPart w:val="97CF72B7346A4D7B9EBC925C2FB8C32D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6333E2">
                  <w:rPr>
                    <w:rFonts w:ascii="Times New Roman" w:hAnsi="Times New Roman" w:cs="Times New Roman"/>
                  </w:rPr>
                  <w:t>·</w:t>
                </w:r>
              </w:sdtContent>
            </w:sdt>
            <w:r w:rsidRPr="006333E2">
              <w:rPr>
                <w:rFonts w:ascii="Times New Roman" w:hAnsi="Times New Roman" w:cs="Times New Roman"/>
              </w:rPr>
              <w:t xml:space="preserve"> 773-416-1397</w:t>
            </w:r>
          </w:p>
          <w:p w14:paraId="11ECAC8B" w14:textId="1134FFD8" w:rsidR="007F18FC" w:rsidRPr="00CF1A49" w:rsidRDefault="007F18FC" w:rsidP="007F18FC">
            <w:pPr>
              <w:pStyle w:val="ContactInfo"/>
              <w:contextualSpacing w:val="0"/>
            </w:pPr>
            <w:r w:rsidRPr="006333E2">
              <w:rPr>
                <w:rFonts w:ascii="Times New Roman" w:hAnsi="Times New Roman" w:cs="Times New Roman"/>
              </w:rPr>
              <w:t>Alexanderbarraza0607@gmail.com</w:t>
            </w:r>
          </w:p>
        </w:tc>
      </w:tr>
      <w:tr w:rsidR="009571D8" w:rsidRPr="006333E2" w14:paraId="53ACA7EA" w14:textId="77777777" w:rsidTr="0096672B">
        <w:trPr>
          <w:trHeight w:val="23"/>
        </w:trPr>
        <w:tc>
          <w:tcPr>
            <w:tcW w:w="9360" w:type="dxa"/>
            <w:tcMar>
              <w:top w:w="432" w:type="dxa"/>
            </w:tcMar>
          </w:tcPr>
          <w:p w14:paraId="4CC738D3" w14:textId="77777777" w:rsidR="001755A8" w:rsidRPr="006333E2" w:rsidRDefault="00C74CA4" w:rsidP="00913946">
            <w:pPr>
              <w:contextualSpacing w:val="0"/>
              <w:rPr>
                <w:rFonts w:ascii="Times New Roman" w:hAnsi="Times New Roman" w:cs="Times New Roman"/>
              </w:rPr>
            </w:pPr>
            <w:r w:rsidRPr="006333E2">
              <w:rPr>
                <w:rFonts w:ascii="Times New Roman" w:hAnsi="Times New Roman" w:cs="Times New Roman"/>
                <w:b/>
                <w:bCs/>
              </w:rPr>
              <w:t>Career Objective</w:t>
            </w:r>
            <w:r w:rsidR="009058CC" w:rsidRPr="006333E2">
              <w:rPr>
                <w:rFonts w:ascii="Times New Roman" w:hAnsi="Times New Roman" w:cs="Times New Roman"/>
              </w:rPr>
              <w:t xml:space="preserve"> – </w:t>
            </w:r>
            <w:r w:rsidR="00D35924" w:rsidRPr="006333E2">
              <w:rPr>
                <w:rFonts w:ascii="Times New Roman" w:hAnsi="Times New Roman" w:cs="Times New Roman"/>
              </w:rPr>
              <w:t>I have previously</w:t>
            </w:r>
            <w:r w:rsidR="009058CC" w:rsidRPr="006333E2">
              <w:rPr>
                <w:rFonts w:ascii="Times New Roman" w:hAnsi="Times New Roman" w:cs="Times New Roman"/>
              </w:rPr>
              <w:t xml:space="preserve"> been employed </w:t>
            </w:r>
            <w:r w:rsidR="001A5D70" w:rsidRPr="006333E2">
              <w:rPr>
                <w:rFonts w:ascii="Times New Roman" w:hAnsi="Times New Roman" w:cs="Times New Roman"/>
              </w:rPr>
              <w:t>for multiple</w:t>
            </w:r>
            <w:r w:rsidR="00D33A1E" w:rsidRPr="006333E2">
              <w:rPr>
                <w:rFonts w:ascii="Times New Roman" w:hAnsi="Times New Roman" w:cs="Times New Roman"/>
              </w:rPr>
              <w:t xml:space="preserve"> companies</w:t>
            </w:r>
            <w:r w:rsidR="001A5D70" w:rsidRPr="006333E2">
              <w:rPr>
                <w:rFonts w:ascii="Times New Roman" w:hAnsi="Times New Roman" w:cs="Times New Roman"/>
              </w:rPr>
              <w:t xml:space="preserve"> for the experience and passion as a </w:t>
            </w:r>
            <w:r w:rsidR="00BA5987" w:rsidRPr="006333E2">
              <w:rPr>
                <w:rFonts w:ascii="Times New Roman" w:hAnsi="Times New Roman" w:cs="Times New Roman"/>
              </w:rPr>
              <w:t xml:space="preserve">labor and hands-on </w:t>
            </w:r>
            <w:r w:rsidR="00951D84" w:rsidRPr="006333E2">
              <w:rPr>
                <w:rFonts w:ascii="Times New Roman" w:hAnsi="Times New Roman" w:cs="Times New Roman"/>
              </w:rPr>
              <w:t>worker</w:t>
            </w:r>
            <w:r w:rsidR="00BA5987" w:rsidRPr="006333E2">
              <w:rPr>
                <w:rFonts w:ascii="Times New Roman" w:hAnsi="Times New Roman" w:cs="Times New Roman"/>
              </w:rPr>
              <w:t>.</w:t>
            </w:r>
            <w:r w:rsidR="00D33A1E" w:rsidRPr="006333E2">
              <w:rPr>
                <w:rFonts w:ascii="Times New Roman" w:hAnsi="Times New Roman" w:cs="Times New Roman"/>
              </w:rPr>
              <w:t xml:space="preserve"> I am experienced in </w:t>
            </w:r>
            <w:r w:rsidR="00FF2BB4" w:rsidRPr="006333E2">
              <w:rPr>
                <w:rFonts w:ascii="Times New Roman" w:hAnsi="Times New Roman" w:cs="Times New Roman"/>
              </w:rPr>
              <w:t>labor work a</w:t>
            </w:r>
            <w:r w:rsidR="001B1491" w:rsidRPr="006333E2">
              <w:rPr>
                <w:rFonts w:ascii="Times New Roman" w:hAnsi="Times New Roman" w:cs="Times New Roman"/>
              </w:rPr>
              <w:t xml:space="preserve">nd lifting items that include much physical stamina. I have experience in operating </w:t>
            </w:r>
            <w:r w:rsidR="00DD5CF9" w:rsidRPr="006333E2">
              <w:rPr>
                <w:rFonts w:ascii="Times New Roman" w:hAnsi="Times New Roman" w:cs="Times New Roman"/>
              </w:rPr>
              <w:t>trucks full of items that I responsibly transport from</w:t>
            </w:r>
            <w:r w:rsidR="00906278" w:rsidRPr="006333E2">
              <w:rPr>
                <w:rFonts w:ascii="Times New Roman" w:hAnsi="Times New Roman" w:cs="Times New Roman"/>
              </w:rPr>
              <w:t xml:space="preserve"> and to</w:t>
            </w:r>
            <w:r w:rsidR="00DD5CF9" w:rsidRPr="006333E2">
              <w:rPr>
                <w:rFonts w:ascii="Times New Roman" w:hAnsi="Times New Roman" w:cs="Times New Roman"/>
              </w:rPr>
              <w:t xml:space="preserve"> </w:t>
            </w:r>
            <w:r w:rsidR="00D35924" w:rsidRPr="006333E2">
              <w:rPr>
                <w:rFonts w:ascii="Times New Roman" w:hAnsi="Times New Roman" w:cs="Times New Roman"/>
              </w:rPr>
              <w:t xml:space="preserve">various locations. My ability to </w:t>
            </w:r>
            <w:r w:rsidR="0086709F" w:rsidRPr="006333E2">
              <w:rPr>
                <w:rFonts w:ascii="Times New Roman" w:hAnsi="Times New Roman" w:cs="Times New Roman"/>
              </w:rPr>
              <w:t>operate</w:t>
            </w:r>
            <w:r w:rsidR="005C0043" w:rsidRPr="006333E2">
              <w:rPr>
                <w:rFonts w:ascii="Times New Roman" w:hAnsi="Times New Roman" w:cs="Times New Roman"/>
              </w:rPr>
              <w:t xml:space="preserve"> a vehicle</w:t>
            </w:r>
            <w:r w:rsidR="00FF2BB4" w:rsidRPr="006333E2">
              <w:rPr>
                <w:rFonts w:ascii="Times New Roman" w:hAnsi="Times New Roman" w:cs="Times New Roman"/>
              </w:rPr>
              <w:t xml:space="preserve">, lift </w:t>
            </w:r>
            <w:r w:rsidR="00811F46" w:rsidRPr="006333E2">
              <w:rPr>
                <w:rFonts w:ascii="Times New Roman" w:hAnsi="Times New Roman" w:cs="Times New Roman"/>
              </w:rPr>
              <w:t>heavy and fragile items,</w:t>
            </w:r>
            <w:r w:rsidR="005C0043" w:rsidRPr="006333E2">
              <w:rPr>
                <w:rFonts w:ascii="Times New Roman" w:hAnsi="Times New Roman" w:cs="Times New Roman"/>
              </w:rPr>
              <w:t xml:space="preserve"> and provide customer service </w:t>
            </w:r>
            <w:r w:rsidR="001B7B21" w:rsidRPr="006333E2">
              <w:rPr>
                <w:rFonts w:ascii="Times New Roman" w:hAnsi="Times New Roman" w:cs="Times New Roman"/>
              </w:rPr>
              <w:t xml:space="preserve">to professionals in different companies have benefited my </w:t>
            </w:r>
            <w:r w:rsidR="00C15E8B" w:rsidRPr="006333E2">
              <w:rPr>
                <w:rFonts w:ascii="Times New Roman" w:hAnsi="Times New Roman" w:cs="Times New Roman"/>
              </w:rPr>
              <w:t>career objective to continue m</w:t>
            </w:r>
            <w:r w:rsidR="00BA5987" w:rsidRPr="006333E2">
              <w:rPr>
                <w:rFonts w:ascii="Times New Roman" w:hAnsi="Times New Roman" w:cs="Times New Roman"/>
              </w:rPr>
              <w:t>y labor working skills.</w:t>
            </w:r>
          </w:p>
          <w:sdt>
            <w:sdtPr>
              <w:rPr>
                <w:rFonts w:ascii="Times New Roman" w:hAnsi="Times New Roman" w:cs="Times New Roman"/>
                <w:sz w:val="22"/>
                <w:szCs w:val="22"/>
              </w:rPr>
              <w:alias w:val="Skills:"/>
              <w:tag w:val="Skills:"/>
              <w:id w:val="-1392877668"/>
              <w:placeholder>
                <w:docPart w:val="96075D151BB642C8A92DF3CC17063E31"/>
              </w:placeholder>
              <w:temporary/>
              <w:showingPlcHdr/>
              <w15:appearance w15:val="hidden"/>
            </w:sdtPr>
            <w:sdtContent>
              <w:p w14:paraId="2E6C4951" w14:textId="77777777" w:rsidR="001379C7" w:rsidRPr="006333E2" w:rsidRDefault="001379C7" w:rsidP="001379C7">
                <w:pPr>
                  <w:pStyle w:val="Heading1"/>
                  <w:outlineLvl w:val="0"/>
                  <w:rPr>
                    <w:rFonts w:ascii="Times New Roman" w:hAnsi="Times New Roman" w:cs="Times New Roman"/>
                    <w:sz w:val="22"/>
                    <w:szCs w:val="22"/>
                  </w:rPr>
                </w:pPr>
                <w:r w:rsidRPr="006333E2">
                  <w:rPr>
                    <w:rFonts w:ascii="Times New Roman" w:hAnsi="Times New Roman" w:cs="Times New Roman"/>
                    <w:sz w:val="22"/>
                    <w:szCs w:val="22"/>
                  </w:rPr>
                  <w:t>Skills</w:t>
                </w:r>
              </w:p>
            </w:sdtContent>
          </w:sdt>
          <w:tbl>
            <w:tblPr>
              <w:tblStyle w:val="TableGrid"/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Skills layout table"/>
            </w:tblPr>
            <w:tblGrid>
              <w:gridCol w:w="4680"/>
              <w:gridCol w:w="4680"/>
            </w:tblGrid>
            <w:tr w:rsidR="001379C7" w:rsidRPr="006333E2" w14:paraId="0827889D" w14:textId="77777777" w:rsidTr="00E80F10">
              <w:trPr>
                <w:trHeight w:val="526"/>
              </w:trPr>
              <w:tc>
                <w:tcPr>
                  <w:tcW w:w="4680" w:type="dxa"/>
                </w:tcPr>
                <w:p w14:paraId="0B457C6D" w14:textId="77777777" w:rsidR="001379C7" w:rsidRPr="006333E2" w:rsidRDefault="001379C7" w:rsidP="001379C7">
                  <w:pPr>
                    <w:pStyle w:val="ListBullet"/>
                    <w:contextualSpacing w:val="0"/>
                    <w:rPr>
                      <w:rFonts w:ascii="Times New Roman" w:hAnsi="Times New Roman" w:cs="Times New Roman"/>
                    </w:rPr>
                  </w:pPr>
                  <w:r w:rsidRPr="006333E2">
                    <w:rPr>
                      <w:rFonts w:ascii="Times New Roman" w:hAnsi="Times New Roman" w:cs="Times New Roman"/>
                    </w:rPr>
                    <w:t>Strong physical stamina</w:t>
                  </w:r>
                </w:p>
                <w:p w14:paraId="03C30677" w14:textId="77777777" w:rsidR="001379C7" w:rsidRPr="006333E2" w:rsidRDefault="001379C7" w:rsidP="001379C7">
                  <w:pPr>
                    <w:pStyle w:val="ListBullet"/>
                    <w:contextualSpacing w:val="0"/>
                    <w:rPr>
                      <w:rFonts w:ascii="Times New Roman" w:hAnsi="Times New Roman" w:cs="Times New Roman"/>
                    </w:rPr>
                  </w:pPr>
                  <w:r w:rsidRPr="006333E2">
                    <w:rPr>
                      <w:rFonts w:ascii="Times New Roman" w:hAnsi="Times New Roman" w:cs="Times New Roman"/>
                    </w:rPr>
                    <w:t>Ability to lift large items</w:t>
                  </w:r>
                </w:p>
                <w:p w14:paraId="6BDBC4CA" w14:textId="77777777" w:rsidR="001379C7" w:rsidRPr="006333E2" w:rsidRDefault="001379C7" w:rsidP="001379C7">
                  <w:pPr>
                    <w:pStyle w:val="ListBullet"/>
                    <w:contextualSpacing w:val="0"/>
                    <w:rPr>
                      <w:rFonts w:ascii="Times New Roman" w:hAnsi="Times New Roman" w:cs="Times New Roman"/>
                    </w:rPr>
                  </w:pPr>
                  <w:r w:rsidRPr="006333E2">
                    <w:rPr>
                      <w:rFonts w:ascii="Times New Roman" w:hAnsi="Times New Roman" w:cs="Times New Roman"/>
                    </w:rPr>
                    <w:t>Good coordination skills</w:t>
                  </w:r>
                </w:p>
                <w:p w14:paraId="6919771C" w14:textId="77777777" w:rsidR="001379C7" w:rsidRPr="006333E2" w:rsidRDefault="001379C7" w:rsidP="001379C7">
                  <w:pPr>
                    <w:pStyle w:val="ListBullet"/>
                    <w:contextualSpacing w:val="0"/>
                    <w:rPr>
                      <w:rFonts w:ascii="Times New Roman" w:hAnsi="Times New Roman" w:cs="Times New Roman"/>
                    </w:rPr>
                  </w:pPr>
                  <w:r w:rsidRPr="006333E2">
                    <w:rPr>
                      <w:rFonts w:ascii="Times New Roman" w:hAnsi="Times New Roman" w:cs="Times New Roman"/>
                    </w:rPr>
                    <w:t>Organization</w:t>
                  </w:r>
                </w:p>
                <w:p w14:paraId="10FB6596" w14:textId="77777777" w:rsidR="001379C7" w:rsidRPr="006333E2" w:rsidRDefault="001379C7" w:rsidP="001379C7">
                  <w:pPr>
                    <w:pStyle w:val="ListBullet"/>
                    <w:contextualSpacing w:val="0"/>
                    <w:rPr>
                      <w:rFonts w:ascii="Times New Roman" w:hAnsi="Times New Roman" w:cs="Times New Roman"/>
                    </w:rPr>
                  </w:pPr>
                  <w:r w:rsidRPr="006333E2">
                    <w:rPr>
                      <w:rFonts w:ascii="Times New Roman" w:hAnsi="Times New Roman" w:cs="Times New Roman"/>
                    </w:rPr>
                    <w:t>Provides customer service</w:t>
                  </w:r>
                </w:p>
              </w:tc>
              <w:tc>
                <w:tcPr>
                  <w:tcW w:w="4680" w:type="dxa"/>
                  <w:tcMar>
                    <w:left w:w="360" w:type="dxa"/>
                  </w:tcMar>
                </w:tcPr>
                <w:p w14:paraId="1774DB00" w14:textId="77777777" w:rsidR="001379C7" w:rsidRPr="006333E2" w:rsidRDefault="001379C7" w:rsidP="001379C7">
                  <w:pPr>
                    <w:pStyle w:val="ListBullet"/>
                    <w:contextualSpacing w:val="0"/>
                    <w:rPr>
                      <w:rFonts w:ascii="Times New Roman" w:hAnsi="Times New Roman" w:cs="Times New Roman"/>
                    </w:rPr>
                  </w:pPr>
                  <w:r w:rsidRPr="006333E2">
                    <w:rPr>
                      <w:rFonts w:ascii="Times New Roman" w:hAnsi="Times New Roman" w:cs="Times New Roman"/>
                    </w:rPr>
                    <w:t>Team-oriented</w:t>
                  </w:r>
                </w:p>
                <w:p w14:paraId="7902489E" w14:textId="77777777" w:rsidR="001379C7" w:rsidRPr="006333E2" w:rsidRDefault="001379C7" w:rsidP="001379C7">
                  <w:pPr>
                    <w:pStyle w:val="ListBullet"/>
                    <w:contextualSpacing w:val="0"/>
                    <w:rPr>
                      <w:rFonts w:ascii="Times New Roman" w:hAnsi="Times New Roman" w:cs="Times New Roman"/>
                    </w:rPr>
                  </w:pPr>
                  <w:r w:rsidRPr="006333E2">
                    <w:rPr>
                      <w:rFonts w:ascii="Times New Roman" w:hAnsi="Times New Roman" w:cs="Times New Roman"/>
                    </w:rPr>
                    <w:t>Conflict resolution</w:t>
                  </w:r>
                </w:p>
                <w:p w14:paraId="67A8C963" w14:textId="77777777" w:rsidR="001379C7" w:rsidRPr="006333E2" w:rsidRDefault="001379C7" w:rsidP="001379C7">
                  <w:pPr>
                    <w:pStyle w:val="ListBullet"/>
                    <w:contextualSpacing w:val="0"/>
                    <w:rPr>
                      <w:rFonts w:ascii="Times New Roman" w:hAnsi="Times New Roman" w:cs="Times New Roman"/>
                    </w:rPr>
                  </w:pPr>
                  <w:r w:rsidRPr="006333E2">
                    <w:rPr>
                      <w:rFonts w:ascii="Times New Roman" w:hAnsi="Times New Roman" w:cs="Times New Roman"/>
                    </w:rPr>
                    <w:t>Powerful negotiator</w:t>
                  </w:r>
                </w:p>
                <w:p w14:paraId="5142BBB2" w14:textId="77777777" w:rsidR="001379C7" w:rsidRPr="006333E2" w:rsidRDefault="001379C7" w:rsidP="001379C7">
                  <w:pPr>
                    <w:pStyle w:val="ListBullet"/>
                    <w:contextualSpacing w:val="0"/>
                    <w:rPr>
                      <w:rFonts w:ascii="Times New Roman" w:hAnsi="Times New Roman" w:cs="Times New Roman"/>
                    </w:rPr>
                  </w:pPr>
                  <w:r w:rsidRPr="006333E2">
                    <w:rPr>
                      <w:rFonts w:ascii="Times New Roman" w:hAnsi="Times New Roman" w:cs="Times New Roman"/>
                    </w:rPr>
                    <w:t>Knowledge of financial transactions</w:t>
                  </w:r>
                </w:p>
              </w:tc>
            </w:tr>
          </w:tbl>
          <w:p w14:paraId="1380EA64" w14:textId="307327B6" w:rsidR="001379C7" w:rsidRPr="006333E2" w:rsidRDefault="001379C7" w:rsidP="00913946">
            <w:pPr>
              <w:contextualSpacing w:val="0"/>
              <w:rPr>
                <w:rFonts w:ascii="Times New Roman" w:hAnsi="Times New Roman" w:cs="Times New Roman"/>
              </w:rPr>
            </w:pPr>
          </w:p>
        </w:tc>
      </w:tr>
    </w:tbl>
    <w:p w14:paraId="21B28E95" w14:textId="10549237" w:rsidR="004E01EB" w:rsidRPr="006333E2" w:rsidRDefault="00946D89" w:rsidP="004E01EB">
      <w:pPr>
        <w:pStyle w:val="Heading1"/>
        <w:rPr>
          <w:rFonts w:ascii="Times New Roman" w:hAnsi="Times New Roman" w:cs="Times New Roman"/>
          <w:sz w:val="22"/>
          <w:szCs w:val="22"/>
        </w:rPr>
      </w:pPr>
      <w:r w:rsidRPr="006333E2">
        <w:rPr>
          <w:rFonts w:ascii="Times New Roman" w:hAnsi="Times New Roman" w:cs="Times New Roman"/>
          <w:sz w:val="22"/>
          <w:szCs w:val="22"/>
        </w:rPr>
        <w:t>WORK EXPERIENCE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6333E2" w14:paraId="7A195910" w14:textId="77777777" w:rsidTr="00B12016">
        <w:tc>
          <w:tcPr>
            <w:tcW w:w="9290" w:type="dxa"/>
          </w:tcPr>
          <w:p w14:paraId="5A14A40C" w14:textId="5FA112CB" w:rsidR="001D0BF1" w:rsidRPr="006333E2" w:rsidRDefault="00B12016" w:rsidP="001D0BF1">
            <w:pPr>
              <w:pStyle w:val="Heading3"/>
              <w:contextualSpacing w:val="0"/>
              <w:outlineLvl w:val="2"/>
              <w:rPr>
                <w:rFonts w:ascii="Times New Roman" w:hAnsi="Times New Roman" w:cs="Times New Roman"/>
                <w:szCs w:val="22"/>
              </w:rPr>
            </w:pPr>
            <w:r w:rsidRPr="006333E2">
              <w:rPr>
                <w:rFonts w:ascii="Times New Roman" w:hAnsi="Times New Roman" w:cs="Times New Roman"/>
                <w:szCs w:val="22"/>
              </w:rPr>
              <w:t>NOVEMBER 2021</w:t>
            </w:r>
            <w:r w:rsidR="001D0BF1" w:rsidRPr="006333E2">
              <w:rPr>
                <w:rFonts w:ascii="Times New Roman" w:hAnsi="Times New Roman" w:cs="Times New Roman"/>
                <w:szCs w:val="22"/>
              </w:rPr>
              <w:t xml:space="preserve"> – </w:t>
            </w:r>
            <w:r w:rsidRPr="006333E2">
              <w:rPr>
                <w:rFonts w:ascii="Times New Roman" w:hAnsi="Times New Roman" w:cs="Times New Roman"/>
                <w:szCs w:val="22"/>
              </w:rPr>
              <w:t>PRESENT</w:t>
            </w:r>
          </w:p>
          <w:p w14:paraId="64E649DB" w14:textId="3BB04223" w:rsidR="001D0BF1" w:rsidRPr="006333E2" w:rsidRDefault="00B12016" w:rsidP="001D0BF1">
            <w:pPr>
              <w:pStyle w:val="Heading2"/>
              <w:contextualSpacing w:val="0"/>
              <w:outlineLvl w:val="1"/>
              <w:rPr>
                <w:rFonts w:ascii="Times New Roman" w:hAnsi="Times New Roman" w:cs="Times New Roman"/>
                <w:sz w:val="22"/>
                <w:szCs w:val="22"/>
              </w:rPr>
            </w:pPr>
            <w:r w:rsidRPr="006333E2">
              <w:rPr>
                <w:rFonts w:ascii="Times New Roman" w:hAnsi="Times New Roman" w:cs="Times New Roman"/>
                <w:sz w:val="22"/>
                <w:szCs w:val="22"/>
              </w:rPr>
              <w:t>junk removal,</w:t>
            </w:r>
            <w:r w:rsidR="001D0BF1" w:rsidRPr="006333E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6333E2">
              <w:rPr>
                <w:rStyle w:val="SubtleReference"/>
                <w:rFonts w:ascii="Times New Roman" w:hAnsi="Times New Roman" w:cs="Times New Roman"/>
                <w:sz w:val="22"/>
                <w:szCs w:val="22"/>
              </w:rPr>
              <w:t>1-800-gotjunk</w:t>
            </w:r>
          </w:p>
          <w:p w14:paraId="4287BB66" w14:textId="4194140C" w:rsidR="002E61C4" w:rsidRPr="006333E2" w:rsidRDefault="00C519C3" w:rsidP="002E61C4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r w:rsidRPr="006333E2">
              <w:rPr>
                <w:rFonts w:ascii="Times New Roman" w:hAnsi="Times New Roman" w:cs="Times New Roman"/>
              </w:rPr>
              <w:t xml:space="preserve">Professionally </w:t>
            </w:r>
            <w:r w:rsidR="00331E72" w:rsidRPr="006333E2">
              <w:rPr>
                <w:rFonts w:ascii="Times New Roman" w:hAnsi="Times New Roman" w:cs="Times New Roman"/>
              </w:rPr>
              <w:t xml:space="preserve">call and </w:t>
            </w:r>
            <w:r w:rsidRPr="006333E2">
              <w:rPr>
                <w:rFonts w:ascii="Times New Roman" w:hAnsi="Times New Roman" w:cs="Times New Roman"/>
              </w:rPr>
              <w:t>greet</w:t>
            </w:r>
            <w:r w:rsidR="002E61C4" w:rsidRPr="006333E2">
              <w:rPr>
                <w:rFonts w:ascii="Times New Roman" w:hAnsi="Times New Roman" w:cs="Times New Roman"/>
              </w:rPr>
              <w:t xml:space="preserve"> house owners</w:t>
            </w:r>
            <w:r w:rsidRPr="006333E2">
              <w:rPr>
                <w:rFonts w:ascii="Times New Roman" w:hAnsi="Times New Roman" w:cs="Times New Roman"/>
              </w:rPr>
              <w:t>/</w:t>
            </w:r>
            <w:r w:rsidR="002E61C4" w:rsidRPr="006333E2">
              <w:rPr>
                <w:rFonts w:ascii="Times New Roman" w:hAnsi="Times New Roman" w:cs="Times New Roman"/>
              </w:rPr>
              <w:t xml:space="preserve">customers </w:t>
            </w:r>
          </w:p>
          <w:p w14:paraId="580138F9" w14:textId="5A334F21" w:rsidR="00331E72" w:rsidRPr="006333E2" w:rsidRDefault="00331E72" w:rsidP="002E61C4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r w:rsidRPr="006333E2">
              <w:rPr>
                <w:rFonts w:ascii="Times New Roman" w:hAnsi="Times New Roman" w:cs="Times New Roman"/>
              </w:rPr>
              <w:t>Remind house owners/customers of an ETA on their appointments</w:t>
            </w:r>
          </w:p>
          <w:p w14:paraId="7FFE5D92" w14:textId="3EFA9024" w:rsidR="005C28F1" w:rsidRPr="006333E2" w:rsidRDefault="005C28F1" w:rsidP="002E61C4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r w:rsidRPr="006333E2">
              <w:rPr>
                <w:rFonts w:ascii="Times New Roman" w:hAnsi="Times New Roman" w:cs="Times New Roman"/>
              </w:rPr>
              <w:t xml:space="preserve">Communicate consistently with </w:t>
            </w:r>
            <w:r w:rsidR="00C519C3" w:rsidRPr="006333E2">
              <w:rPr>
                <w:rFonts w:ascii="Times New Roman" w:hAnsi="Times New Roman" w:cs="Times New Roman"/>
              </w:rPr>
              <w:t>house owners/</w:t>
            </w:r>
            <w:r w:rsidRPr="006333E2">
              <w:rPr>
                <w:rFonts w:ascii="Times New Roman" w:hAnsi="Times New Roman" w:cs="Times New Roman"/>
              </w:rPr>
              <w:t>customers</w:t>
            </w:r>
          </w:p>
          <w:p w14:paraId="741AE588" w14:textId="675683E0" w:rsidR="001E3120" w:rsidRPr="006333E2" w:rsidRDefault="00DA73D0" w:rsidP="00BD1BC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r w:rsidRPr="006333E2">
              <w:rPr>
                <w:rFonts w:ascii="Times New Roman" w:hAnsi="Times New Roman" w:cs="Times New Roman"/>
              </w:rPr>
              <w:t>Removal of heavy disposable items</w:t>
            </w:r>
          </w:p>
          <w:p w14:paraId="6E312D0B" w14:textId="736A3CA1" w:rsidR="00DA73D0" w:rsidRPr="006333E2" w:rsidRDefault="003E0DE8" w:rsidP="00BD1BC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r w:rsidRPr="006333E2">
              <w:rPr>
                <w:rFonts w:ascii="Times New Roman" w:hAnsi="Times New Roman" w:cs="Times New Roman"/>
              </w:rPr>
              <w:t>Handle d</w:t>
            </w:r>
            <w:r w:rsidR="00622F49" w:rsidRPr="006333E2">
              <w:rPr>
                <w:rFonts w:ascii="Times New Roman" w:hAnsi="Times New Roman" w:cs="Times New Roman"/>
              </w:rPr>
              <w:t>isposing</w:t>
            </w:r>
            <w:r w:rsidRPr="006333E2">
              <w:rPr>
                <w:rFonts w:ascii="Times New Roman" w:hAnsi="Times New Roman" w:cs="Times New Roman"/>
              </w:rPr>
              <w:t xml:space="preserve">, </w:t>
            </w:r>
            <w:r w:rsidR="00336D73" w:rsidRPr="006333E2">
              <w:rPr>
                <w:rFonts w:ascii="Times New Roman" w:hAnsi="Times New Roman" w:cs="Times New Roman"/>
              </w:rPr>
              <w:t xml:space="preserve">loading, </w:t>
            </w:r>
            <w:r w:rsidRPr="006333E2">
              <w:rPr>
                <w:rFonts w:ascii="Times New Roman" w:hAnsi="Times New Roman" w:cs="Times New Roman"/>
              </w:rPr>
              <w:t>recycling, and/or donating items from household</w:t>
            </w:r>
            <w:r w:rsidR="00622F49" w:rsidRPr="006333E2">
              <w:rPr>
                <w:rFonts w:ascii="Times New Roman" w:hAnsi="Times New Roman" w:cs="Times New Roman"/>
              </w:rPr>
              <w:t>(s)</w:t>
            </w:r>
          </w:p>
          <w:p w14:paraId="04F34F54" w14:textId="77777777" w:rsidR="003E0DE8" w:rsidRPr="006333E2" w:rsidRDefault="00A94898" w:rsidP="00BD1BC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r w:rsidRPr="006333E2">
              <w:rPr>
                <w:rFonts w:ascii="Times New Roman" w:hAnsi="Times New Roman" w:cs="Times New Roman"/>
              </w:rPr>
              <w:t xml:space="preserve">Insert credit/debit transactions </w:t>
            </w:r>
            <w:r w:rsidR="005B24AE" w:rsidRPr="006333E2">
              <w:rPr>
                <w:rFonts w:ascii="Times New Roman" w:hAnsi="Times New Roman" w:cs="Times New Roman"/>
              </w:rPr>
              <w:t>into Clover Application</w:t>
            </w:r>
          </w:p>
          <w:p w14:paraId="7A51CC67" w14:textId="77777777" w:rsidR="00331E72" w:rsidRPr="006333E2" w:rsidRDefault="00813800" w:rsidP="00716210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r w:rsidRPr="006333E2">
              <w:rPr>
                <w:rFonts w:ascii="Times New Roman" w:hAnsi="Times New Roman" w:cs="Times New Roman"/>
              </w:rPr>
              <w:t xml:space="preserve">Operate a dump truck throughout </w:t>
            </w:r>
            <w:r w:rsidR="00A90527" w:rsidRPr="006333E2">
              <w:rPr>
                <w:rFonts w:ascii="Times New Roman" w:hAnsi="Times New Roman" w:cs="Times New Roman"/>
              </w:rPr>
              <w:t>Illinois</w:t>
            </w:r>
          </w:p>
          <w:p w14:paraId="71AC4D2B" w14:textId="4D2C4B49" w:rsidR="00716210" w:rsidRPr="006333E2" w:rsidRDefault="00716210" w:rsidP="00716210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r w:rsidRPr="006333E2">
              <w:rPr>
                <w:rFonts w:ascii="Times New Roman" w:hAnsi="Times New Roman" w:cs="Times New Roman"/>
              </w:rPr>
              <w:t xml:space="preserve">Operate GPS on </w:t>
            </w:r>
            <w:r w:rsidR="00394EBC" w:rsidRPr="006333E2">
              <w:rPr>
                <w:rFonts w:ascii="Times New Roman" w:hAnsi="Times New Roman" w:cs="Times New Roman"/>
              </w:rPr>
              <w:t>work provided phone</w:t>
            </w:r>
          </w:p>
        </w:tc>
      </w:tr>
      <w:tr w:rsidR="00B12016" w:rsidRPr="006333E2" w14:paraId="66E711CD" w14:textId="77777777" w:rsidTr="00B12016">
        <w:tc>
          <w:tcPr>
            <w:tcW w:w="9290" w:type="dxa"/>
            <w:tcMar>
              <w:top w:w="216" w:type="dxa"/>
            </w:tcMar>
          </w:tcPr>
          <w:p w14:paraId="0EF419A0" w14:textId="00CC7E79" w:rsidR="000A0A33" w:rsidRPr="006333E2" w:rsidRDefault="000A0A33" w:rsidP="000A0A33">
            <w:pPr>
              <w:pStyle w:val="Heading3"/>
              <w:contextualSpacing w:val="0"/>
              <w:outlineLvl w:val="2"/>
              <w:rPr>
                <w:rFonts w:ascii="Times New Roman" w:hAnsi="Times New Roman" w:cs="Times New Roman"/>
                <w:szCs w:val="22"/>
              </w:rPr>
            </w:pPr>
            <w:r w:rsidRPr="006333E2">
              <w:rPr>
                <w:rFonts w:ascii="Times New Roman" w:hAnsi="Times New Roman" w:cs="Times New Roman"/>
                <w:szCs w:val="22"/>
              </w:rPr>
              <w:t>SEPTEMBER</w:t>
            </w:r>
            <w:r w:rsidRPr="006333E2">
              <w:rPr>
                <w:rFonts w:ascii="Times New Roman" w:hAnsi="Times New Roman" w:cs="Times New Roman"/>
                <w:szCs w:val="22"/>
              </w:rPr>
              <w:t xml:space="preserve"> 2021 – </w:t>
            </w:r>
            <w:r w:rsidR="004722D9" w:rsidRPr="006333E2">
              <w:rPr>
                <w:rFonts w:ascii="Times New Roman" w:hAnsi="Times New Roman" w:cs="Times New Roman"/>
                <w:szCs w:val="22"/>
              </w:rPr>
              <w:t>NOVEMBER 2021</w:t>
            </w:r>
          </w:p>
          <w:p w14:paraId="4587C8AB" w14:textId="4001A0AA" w:rsidR="000A0A33" w:rsidRPr="006333E2" w:rsidRDefault="004722D9" w:rsidP="000A0A33">
            <w:pPr>
              <w:pStyle w:val="Heading2"/>
              <w:contextualSpacing w:val="0"/>
              <w:outlineLvl w:val="1"/>
              <w:rPr>
                <w:rFonts w:ascii="Times New Roman" w:hAnsi="Times New Roman" w:cs="Times New Roman"/>
                <w:sz w:val="22"/>
                <w:szCs w:val="22"/>
              </w:rPr>
            </w:pPr>
            <w:r w:rsidRPr="006333E2">
              <w:rPr>
                <w:rFonts w:ascii="Times New Roman" w:hAnsi="Times New Roman" w:cs="Times New Roman"/>
                <w:sz w:val="22"/>
                <w:szCs w:val="22"/>
              </w:rPr>
              <w:t xml:space="preserve">DELIVERY DRIVER, </w:t>
            </w:r>
            <w:r w:rsidRPr="006333E2">
              <w:rPr>
                <w:rStyle w:val="SubtleReference"/>
                <w:rFonts w:ascii="Times New Roman" w:hAnsi="Times New Roman" w:cs="Times New Roman"/>
                <w:sz w:val="22"/>
                <w:szCs w:val="22"/>
              </w:rPr>
              <w:t>AMAZON</w:t>
            </w:r>
          </w:p>
          <w:p w14:paraId="3CA62C42" w14:textId="3BC281B7" w:rsidR="00311FE0" w:rsidRPr="006333E2" w:rsidRDefault="00311FE0" w:rsidP="00311FE0">
            <w:pPr>
              <w:pStyle w:val="ListParagraph"/>
              <w:numPr>
                <w:ilvl w:val="0"/>
                <w:numId w:val="15"/>
              </w:numPr>
              <w:rPr>
                <w:rStyle w:val="SubtleReference"/>
                <w:rFonts w:ascii="Times New Roman" w:hAnsi="Times New Roman" w:cs="Times New Roman"/>
                <w:b w:val="0"/>
                <w:smallCaps w:val="0"/>
              </w:rPr>
            </w:pPr>
            <w:r w:rsidRPr="006333E2">
              <w:rPr>
                <w:rStyle w:val="SubtleReference"/>
                <w:rFonts w:ascii="Times New Roman" w:hAnsi="Times New Roman" w:cs="Times New Roman"/>
                <w:b w:val="0"/>
                <w:smallCaps w:val="0"/>
              </w:rPr>
              <w:t xml:space="preserve">Operated </w:t>
            </w:r>
            <w:r w:rsidRPr="006333E2">
              <w:rPr>
                <w:rStyle w:val="SubtleReference"/>
                <w:rFonts w:ascii="Times New Roman" w:hAnsi="Times New Roman" w:cs="Times New Roman"/>
                <w:b w:val="0"/>
                <w:smallCaps w:val="0"/>
              </w:rPr>
              <w:t xml:space="preserve">Amazon </w:t>
            </w:r>
            <w:r w:rsidRPr="006333E2">
              <w:rPr>
                <w:rStyle w:val="SubtleReference"/>
                <w:rFonts w:ascii="Times New Roman" w:hAnsi="Times New Roman" w:cs="Times New Roman"/>
                <w:b w:val="0"/>
                <w:smallCaps w:val="0"/>
              </w:rPr>
              <w:t xml:space="preserve">truck </w:t>
            </w:r>
          </w:p>
          <w:p w14:paraId="4DFCC37B" w14:textId="77777777" w:rsidR="00311FE0" w:rsidRPr="006333E2" w:rsidRDefault="00311FE0" w:rsidP="00311FE0">
            <w:pPr>
              <w:pStyle w:val="ListParagraph"/>
              <w:numPr>
                <w:ilvl w:val="0"/>
                <w:numId w:val="15"/>
              </w:numPr>
              <w:rPr>
                <w:rStyle w:val="SubtleReference"/>
                <w:rFonts w:ascii="Times New Roman" w:hAnsi="Times New Roman" w:cs="Times New Roman"/>
                <w:b w:val="0"/>
                <w:smallCaps w:val="0"/>
              </w:rPr>
            </w:pPr>
            <w:r w:rsidRPr="006333E2">
              <w:rPr>
                <w:rStyle w:val="SubtleReference"/>
                <w:rFonts w:ascii="Times New Roman" w:hAnsi="Times New Roman" w:cs="Times New Roman"/>
                <w:b w:val="0"/>
                <w:smallCaps w:val="0"/>
              </w:rPr>
              <w:t>Organized packages in order by zip codes and addresses</w:t>
            </w:r>
          </w:p>
          <w:p w14:paraId="74E427E9" w14:textId="77777777" w:rsidR="00311FE0" w:rsidRPr="006333E2" w:rsidRDefault="00311FE0" w:rsidP="00311FE0">
            <w:pPr>
              <w:pStyle w:val="ListParagraph"/>
              <w:numPr>
                <w:ilvl w:val="0"/>
                <w:numId w:val="15"/>
              </w:numPr>
              <w:rPr>
                <w:rStyle w:val="SubtleReference"/>
                <w:rFonts w:ascii="Times New Roman" w:hAnsi="Times New Roman" w:cs="Times New Roman"/>
                <w:b w:val="0"/>
                <w:smallCaps w:val="0"/>
              </w:rPr>
            </w:pPr>
            <w:r w:rsidRPr="006333E2">
              <w:rPr>
                <w:rStyle w:val="SubtleReference"/>
                <w:rFonts w:ascii="Times New Roman" w:hAnsi="Times New Roman" w:cs="Times New Roman"/>
                <w:b w:val="0"/>
                <w:smallCaps w:val="0"/>
              </w:rPr>
              <w:t>Communicated with supervisors, managers, peers, or subordinates</w:t>
            </w:r>
          </w:p>
          <w:p w14:paraId="6FDC1ADD" w14:textId="77777777" w:rsidR="00311FE0" w:rsidRPr="006333E2" w:rsidRDefault="00311FE0" w:rsidP="00311FE0">
            <w:pPr>
              <w:pStyle w:val="ListParagraph"/>
              <w:numPr>
                <w:ilvl w:val="0"/>
                <w:numId w:val="15"/>
              </w:numPr>
              <w:rPr>
                <w:rStyle w:val="SubtleReference"/>
                <w:rFonts w:ascii="Times New Roman" w:hAnsi="Times New Roman" w:cs="Times New Roman"/>
                <w:b w:val="0"/>
                <w:smallCaps w:val="0"/>
              </w:rPr>
            </w:pPr>
            <w:r w:rsidRPr="006333E2">
              <w:rPr>
                <w:rStyle w:val="SubtleReference"/>
                <w:rFonts w:ascii="Times New Roman" w:hAnsi="Times New Roman" w:cs="Times New Roman"/>
                <w:b w:val="0"/>
                <w:smallCaps w:val="0"/>
              </w:rPr>
              <w:t xml:space="preserve">Managed and dispatched to assigned delivery-zone addresses, residentials and/or businesses </w:t>
            </w:r>
          </w:p>
          <w:p w14:paraId="69FF8EFD" w14:textId="7594E921" w:rsidR="00311FE0" w:rsidRPr="006333E2" w:rsidRDefault="00311FE0" w:rsidP="00311FE0">
            <w:pPr>
              <w:pStyle w:val="ListParagraph"/>
              <w:numPr>
                <w:ilvl w:val="0"/>
                <w:numId w:val="15"/>
              </w:numPr>
              <w:rPr>
                <w:rStyle w:val="SubtleReference"/>
                <w:rFonts w:ascii="Times New Roman" w:hAnsi="Times New Roman" w:cs="Times New Roman"/>
                <w:b w:val="0"/>
                <w:smallCaps w:val="0"/>
              </w:rPr>
            </w:pPr>
            <w:r w:rsidRPr="006333E2">
              <w:rPr>
                <w:rStyle w:val="SubtleReference"/>
                <w:rFonts w:ascii="Times New Roman" w:hAnsi="Times New Roman" w:cs="Times New Roman"/>
                <w:b w:val="0"/>
                <w:smallCaps w:val="0"/>
              </w:rPr>
              <w:t xml:space="preserve">Handled 300+ packages from approximately eight different companies, </w:t>
            </w:r>
            <w:r w:rsidR="00F514EF" w:rsidRPr="006333E2">
              <w:rPr>
                <w:rStyle w:val="SubtleReference"/>
                <w:rFonts w:ascii="Times New Roman" w:hAnsi="Times New Roman" w:cs="Times New Roman"/>
                <w:b w:val="0"/>
                <w:smallCaps w:val="0"/>
              </w:rPr>
              <w:t xml:space="preserve">5 </w:t>
            </w:r>
            <w:r w:rsidRPr="006333E2">
              <w:rPr>
                <w:rStyle w:val="SubtleReference"/>
                <w:rFonts w:ascii="Times New Roman" w:hAnsi="Times New Roman" w:cs="Times New Roman"/>
                <w:b w:val="0"/>
                <w:smallCaps w:val="0"/>
              </w:rPr>
              <w:t>days a week</w:t>
            </w:r>
          </w:p>
          <w:p w14:paraId="30DA228D" w14:textId="5642E41C" w:rsidR="00F514EF" w:rsidRPr="006333E2" w:rsidRDefault="00CD26BD" w:rsidP="00311FE0">
            <w:pPr>
              <w:pStyle w:val="ListParagraph"/>
              <w:numPr>
                <w:ilvl w:val="0"/>
                <w:numId w:val="15"/>
              </w:numPr>
              <w:rPr>
                <w:rStyle w:val="SubtleReference"/>
                <w:rFonts w:ascii="Times New Roman" w:hAnsi="Times New Roman" w:cs="Times New Roman"/>
                <w:b w:val="0"/>
                <w:smallCaps w:val="0"/>
              </w:rPr>
            </w:pPr>
            <w:r w:rsidRPr="006333E2">
              <w:rPr>
                <w:rStyle w:val="SubtleReference"/>
                <w:rFonts w:ascii="Times New Roman" w:hAnsi="Times New Roman" w:cs="Times New Roman"/>
                <w:b w:val="0"/>
                <w:smallCaps w:val="0"/>
              </w:rPr>
              <w:t>Followed protocols for operating an Amazon vehicle responsibly</w:t>
            </w:r>
          </w:p>
          <w:p w14:paraId="502B0508" w14:textId="04601832" w:rsidR="00952316" w:rsidRPr="006333E2" w:rsidRDefault="00311FE0" w:rsidP="00B12016">
            <w:pPr>
              <w:pStyle w:val="ListParagraph"/>
              <w:numPr>
                <w:ilvl w:val="0"/>
                <w:numId w:val="15"/>
              </w:numPr>
              <w:rPr>
                <w:rStyle w:val="SubtleReference"/>
                <w:rFonts w:ascii="Times New Roman" w:hAnsi="Times New Roman" w:cs="Times New Roman"/>
                <w:b w:val="0"/>
                <w:smallCaps w:val="0"/>
              </w:rPr>
            </w:pPr>
            <w:r w:rsidRPr="006333E2">
              <w:rPr>
                <w:rStyle w:val="SubtleReference"/>
                <w:rFonts w:ascii="Times New Roman" w:hAnsi="Times New Roman" w:cs="Times New Roman"/>
                <w:b w:val="0"/>
                <w:smallCaps w:val="0"/>
              </w:rPr>
              <w:t>Retrieved signatures from customers on work scanner</w:t>
            </w:r>
          </w:p>
          <w:p w14:paraId="3BEE931A" w14:textId="77777777" w:rsidR="00311FE0" w:rsidRPr="006333E2" w:rsidRDefault="00311FE0" w:rsidP="00311FE0">
            <w:pPr>
              <w:pStyle w:val="ListParagraph"/>
              <w:ind w:left="780"/>
              <w:rPr>
                <w:rFonts w:ascii="Times New Roman" w:hAnsi="Times New Roman" w:cs="Times New Roman"/>
              </w:rPr>
            </w:pPr>
          </w:p>
          <w:p w14:paraId="71431925" w14:textId="46153C5A" w:rsidR="00B12016" w:rsidRPr="006333E2" w:rsidRDefault="00B12016" w:rsidP="00B12016">
            <w:pPr>
              <w:pStyle w:val="Heading3"/>
              <w:contextualSpacing w:val="0"/>
              <w:outlineLvl w:val="2"/>
              <w:rPr>
                <w:rFonts w:ascii="Times New Roman" w:hAnsi="Times New Roman" w:cs="Times New Roman"/>
                <w:szCs w:val="22"/>
              </w:rPr>
            </w:pPr>
            <w:r w:rsidRPr="006333E2">
              <w:rPr>
                <w:rFonts w:ascii="Times New Roman" w:hAnsi="Times New Roman" w:cs="Times New Roman"/>
                <w:szCs w:val="22"/>
              </w:rPr>
              <w:t>AUGUST 2018</w:t>
            </w:r>
            <w:r w:rsidRPr="006333E2">
              <w:rPr>
                <w:rFonts w:ascii="Times New Roman" w:hAnsi="Times New Roman" w:cs="Times New Roman"/>
                <w:szCs w:val="22"/>
              </w:rPr>
              <w:t xml:space="preserve"> – </w:t>
            </w:r>
            <w:r w:rsidRPr="006333E2">
              <w:rPr>
                <w:rFonts w:ascii="Times New Roman" w:hAnsi="Times New Roman" w:cs="Times New Roman"/>
                <w:szCs w:val="22"/>
              </w:rPr>
              <w:t>JUNE 2021</w:t>
            </w:r>
          </w:p>
          <w:p w14:paraId="362889B7" w14:textId="15104ED0" w:rsidR="00B12016" w:rsidRPr="006333E2" w:rsidRDefault="00B12016" w:rsidP="00B12016">
            <w:pPr>
              <w:pStyle w:val="Heading2"/>
              <w:contextualSpacing w:val="0"/>
              <w:outlineLvl w:val="1"/>
              <w:rPr>
                <w:rStyle w:val="SubtleReference"/>
                <w:rFonts w:ascii="Times New Roman" w:hAnsi="Times New Roman" w:cs="Times New Roman"/>
                <w:sz w:val="22"/>
                <w:szCs w:val="22"/>
              </w:rPr>
            </w:pPr>
            <w:r w:rsidRPr="006333E2">
              <w:rPr>
                <w:rFonts w:ascii="Times New Roman" w:hAnsi="Times New Roman" w:cs="Times New Roman"/>
                <w:sz w:val="22"/>
                <w:szCs w:val="22"/>
              </w:rPr>
              <w:t xml:space="preserve">DELIVERY DRIVER, </w:t>
            </w:r>
            <w:r w:rsidRPr="006333E2">
              <w:rPr>
                <w:rStyle w:val="SubtleReference"/>
                <w:rFonts w:ascii="Times New Roman" w:hAnsi="Times New Roman" w:cs="Times New Roman"/>
                <w:sz w:val="22"/>
                <w:szCs w:val="22"/>
              </w:rPr>
              <w:t>FED-EX GROUND</w:t>
            </w:r>
          </w:p>
          <w:p w14:paraId="60B8649A" w14:textId="1FD01E79" w:rsidR="00311FE0" w:rsidRPr="006333E2" w:rsidRDefault="00311FE0" w:rsidP="00311FE0">
            <w:pPr>
              <w:pStyle w:val="ListParagraph"/>
              <w:numPr>
                <w:ilvl w:val="0"/>
                <w:numId w:val="15"/>
              </w:numPr>
              <w:rPr>
                <w:rStyle w:val="SubtleReference"/>
                <w:rFonts w:ascii="Times New Roman" w:hAnsi="Times New Roman" w:cs="Times New Roman"/>
                <w:b w:val="0"/>
                <w:smallCaps w:val="0"/>
              </w:rPr>
            </w:pPr>
            <w:r w:rsidRPr="006333E2">
              <w:rPr>
                <w:rStyle w:val="SubtleReference"/>
                <w:rFonts w:ascii="Times New Roman" w:hAnsi="Times New Roman" w:cs="Times New Roman"/>
                <w:b w:val="0"/>
                <w:smallCaps w:val="0"/>
              </w:rPr>
              <w:t xml:space="preserve">Operated Fed-Ex truck </w:t>
            </w:r>
          </w:p>
          <w:p w14:paraId="489A4E2E" w14:textId="33F8894F" w:rsidR="00946D89" w:rsidRPr="006333E2" w:rsidRDefault="002506F6" w:rsidP="00B94E0E">
            <w:pPr>
              <w:pStyle w:val="ListParagraph"/>
              <w:numPr>
                <w:ilvl w:val="0"/>
                <w:numId w:val="15"/>
              </w:numPr>
              <w:rPr>
                <w:rStyle w:val="SubtleReference"/>
                <w:rFonts w:ascii="Times New Roman" w:hAnsi="Times New Roman" w:cs="Times New Roman"/>
                <w:b w:val="0"/>
                <w:smallCaps w:val="0"/>
              </w:rPr>
            </w:pPr>
            <w:r w:rsidRPr="006333E2">
              <w:rPr>
                <w:rStyle w:val="SubtleReference"/>
                <w:rFonts w:ascii="Times New Roman" w:hAnsi="Times New Roman" w:cs="Times New Roman"/>
                <w:b w:val="0"/>
                <w:smallCaps w:val="0"/>
              </w:rPr>
              <w:t>Organize</w:t>
            </w:r>
            <w:r w:rsidR="007055DF" w:rsidRPr="006333E2">
              <w:rPr>
                <w:rStyle w:val="SubtleReference"/>
                <w:rFonts w:ascii="Times New Roman" w:hAnsi="Times New Roman" w:cs="Times New Roman"/>
                <w:b w:val="0"/>
                <w:smallCaps w:val="0"/>
              </w:rPr>
              <w:t>d</w:t>
            </w:r>
            <w:r w:rsidRPr="006333E2">
              <w:rPr>
                <w:rStyle w:val="SubtleReference"/>
                <w:rFonts w:ascii="Times New Roman" w:hAnsi="Times New Roman" w:cs="Times New Roman"/>
                <w:b w:val="0"/>
                <w:smallCaps w:val="0"/>
              </w:rPr>
              <w:t xml:space="preserve"> packages in order by zip codes and addresses</w:t>
            </w:r>
          </w:p>
          <w:p w14:paraId="4560FB0F" w14:textId="5B384630" w:rsidR="002506F6" w:rsidRPr="006333E2" w:rsidRDefault="00C524F3" w:rsidP="00B94E0E">
            <w:pPr>
              <w:pStyle w:val="ListParagraph"/>
              <w:numPr>
                <w:ilvl w:val="0"/>
                <w:numId w:val="15"/>
              </w:numPr>
              <w:rPr>
                <w:rStyle w:val="SubtleReference"/>
                <w:rFonts w:ascii="Times New Roman" w:hAnsi="Times New Roman" w:cs="Times New Roman"/>
                <w:b w:val="0"/>
                <w:smallCaps w:val="0"/>
              </w:rPr>
            </w:pPr>
            <w:r w:rsidRPr="006333E2">
              <w:rPr>
                <w:rStyle w:val="SubtleReference"/>
                <w:rFonts w:ascii="Times New Roman" w:hAnsi="Times New Roman" w:cs="Times New Roman"/>
                <w:b w:val="0"/>
                <w:smallCaps w:val="0"/>
              </w:rPr>
              <w:lastRenderedPageBreak/>
              <w:t>Communicate</w:t>
            </w:r>
            <w:r w:rsidR="007055DF" w:rsidRPr="006333E2">
              <w:rPr>
                <w:rStyle w:val="SubtleReference"/>
                <w:rFonts w:ascii="Times New Roman" w:hAnsi="Times New Roman" w:cs="Times New Roman"/>
                <w:b w:val="0"/>
                <w:smallCaps w:val="0"/>
              </w:rPr>
              <w:t>d</w:t>
            </w:r>
            <w:r w:rsidRPr="006333E2">
              <w:rPr>
                <w:rStyle w:val="SubtleReference"/>
                <w:rFonts w:ascii="Times New Roman" w:hAnsi="Times New Roman" w:cs="Times New Roman"/>
                <w:b w:val="0"/>
                <w:smallCaps w:val="0"/>
              </w:rPr>
              <w:t xml:space="preserve"> with supervisors, managers, peers, or subordinates</w:t>
            </w:r>
          </w:p>
          <w:p w14:paraId="0B7DD0AD" w14:textId="2C9E3A7E" w:rsidR="00C524F3" w:rsidRPr="006333E2" w:rsidRDefault="00724469" w:rsidP="00B94E0E">
            <w:pPr>
              <w:pStyle w:val="ListParagraph"/>
              <w:numPr>
                <w:ilvl w:val="0"/>
                <w:numId w:val="15"/>
              </w:numPr>
              <w:rPr>
                <w:rStyle w:val="SubtleReference"/>
                <w:rFonts w:ascii="Times New Roman" w:hAnsi="Times New Roman" w:cs="Times New Roman"/>
                <w:b w:val="0"/>
                <w:smallCaps w:val="0"/>
              </w:rPr>
            </w:pPr>
            <w:r w:rsidRPr="006333E2">
              <w:rPr>
                <w:rStyle w:val="SubtleReference"/>
                <w:rFonts w:ascii="Times New Roman" w:hAnsi="Times New Roman" w:cs="Times New Roman"/>
                <w:b w:val="0"/>
                <w:smallCaps w:val="0"/>
              </w:rPr>
              <w:t>Manage</w:t>
            </w:r>
            <w:r w:rsidR="007055DF" w:rsidRPr="006333E2">
              <w:rPr>
                <w:rStyle w:val="SubtleReference"/>
                <w:rFonts w:ascii="Times New Roman" w:hAnsi="Times New Roman" w:cs="Times New Roman"/>
                <w:b w:val="0"/>
                <w:smallCaps w:val="0"/>
              </w:rPr>
              <w:t>d</w:t>
            </w:r>
            <w:r w:rsidRPr="006333E2">
              <w:rPr>
                <w:rStyle w:val="SubtleReference"/>
                <w:rFonts w:ascii="Times New Roman" w:hAnsi="Times New Roman" w:cs="Times New Roman"/>
                <w:b w:val="0"/>
                <w:smallCaps w:val="0"/>
              </w:rPr>
              <w:t xml:space="preserve"> and dispatch</w:t>
            </w:r>
            <w:r w:rsidR="006D4CC8" w:rsidRPr="006333E2">
              <w:rPr>
                <w:rStyle w:val="SubtleReference"/>
                <w:rFonts w:ascii="Times New Roman" w:hAnsi="Times New Roman" w:cs="Times New Roman"/>
                <w:b w:val="0"/>
                <w:smallCaps w:val="0"/>
              </w:rPr>
              <w:t>ed</w:t>
            </w:r>
            <w:r w:rsidRPr="006333E2">
              <w:rPr>
                <w:rStyle w:val="SubtleReference"/>
                <w:rFonts w:ascii="Times New Roman" w:hAnsi="Times New Roman" w:cs="Times New Roman"/>
                <w:b w:val="0"/>
                <w:smallCaps w:val="0"/>
              </w:rPr>
              <w:t xml:space="preserve"> </w:t>
            </w:r>
            <w:r w:rsidR="00B81DC2" w:rsidRPr="006333E2">
              <w:rPr>
                <w:rStyle w:val="SubtleReference"/>
                <w:rFonts w:ascii="Times New Roman" w:hAnsi="Times New Roman" w:cs="Times New Roman"/>
                <w:b w:val="0"/>
                <w:smallCaps w:val="0"/>
              </w:rPr>
              <w:t xml:space="preserve">to assigned </w:t>
            </w:r>
            <w:r w:rsidRPr="006333E2">
              <w:rPr>
                <w:rStyle w:val="SubtleReference"/>
                <w:rFonts w:ascii="Times New Roman" w:hAnsi="Times New Roman" w:cs="Times New Roman"/>
                <w:b w:val="0"/>
                <w:smallCaps w:val="0"/>
              </w:rPr>
              <w:t>delivery-zone</w:t>
            </w:r>
            <w:r w:rsidR="00B81DC2" w:rsidRPr="006333E2">
              <w:rPr>
                <w:rStyle w:val="SubtleReference"/>
                <w:rFonts w:ascii="Times New Roman" w:hAnsi="Times New Roman" w:cs="Times New Roman"/>
                <w:b w:val="0"/>
                <w:smallCaps w:val="0"/>
              </w:rPr>
              <w:t xml:space="preserve"> </w:t>
            </w:r>
            <w:r w:rsidRPr="006333E2">
              <w:rPr>
                <w:rStyle w:val="SubtleReference"/>
                <w:rFonts w:ascii="Times New Roman" w:hAnsi="Times New Roman" w:cs="Times New Roman"/>
                <w:b w:val="0"/>
                <w:smallCaps w:val="0"/>
              </w:rPr>
              <w:t>addresse</w:t>
            </w:r>
            <w:r w:rsidR="00B81DC2" w:rsidRPr="006333E2">
              <w:rPr>
                <w:rStyle w:val="SubtleReference"/>
                <w:rFonts w:ascii="Times New Roman" w:hAnsi="Times New Roman" w:cs="Times New Roman"/>
                <w:b w:val="0"/>
                <w:smallCaps w:val="0"/>
              </w:rPr>
              <w:t>s,</w:t>
            </w:r>
            <w:r w:rsidRPr="006333E2">
              <w:rPr>
                <w:rStyle w:val="SubtleReference"/>
                <w:rFonts w:ascii="Times New Roman" w:hAnsi="Times New Roman" w:cs="Times New Roman"/>
                <w:b w:val="0"/>
                <w:smallCaps w:val="0"/>
              </w:rPr>
              <w:t xml:space="preserve"> </w:t>
            </w:r>
            <w:r w:rsidR="007055DF" w:rsidRPr="006333E2">
              <w:rPr>
                <w:rStyle w:val="SubtleReference"/>
                <w:rFonts w:ascii="Times New Roman" w:hAnsi="Times New Roman" w:cs="Times New Roman"/>
                <w:b w:val="0"/>
                <w:smallCaps w:val="0"/>
              </w:rPr>
              <w:t xml:space="preserve">residentials and/or </w:t>
            </w:r>
            <w:r w:rsidR="00C91422" w:rsidRPr="006333E2">
              <w:rPr>
                <w:rStyle w:val="SubtleReference"/>
                <w:rFonts w:ascii="Times New Roman" w:hAnsi="Times New Roman" w:cs="Times New Roman"/>
                <w:b w:val="0"/>
                <w:smallCaps w:val="0"/>
              </w:rPr>
              <w:t xml:space="preserve">businesses </w:t>
            </w:r>
          </w:p>
          <w:p w14:paraId="38B18874" w14:textId="18836A9B" w:rsidR="001D2CBB" w:rsidRPr="006333E2" w:rsidRDefault="00AF71A7" w:rsidP="00B94E0E">
            <w:pPr>
              <w:pStyle w:val="ListParagraph"/>
              <w:numPr>
                <w:ilvl w:val="0"/>
                <w:numId w:val="15"/>
              </w:numPr>
              <w:rPr>
                <w:rStyle w:val="SubtleReference"/>
                <w:rFonts w:ascii="Times New Roman" w:hAnsi="Times New Roman" w:cs="Times New Roman"/>
                <w:b w:val="0"/>
                <w:smallCaps w:val="0"/>
              </w:rPr>
            </w:pPr>
            <w:r w:rsidRPr="006333E2">
              <w:rPr>
                <w:rStyle w:val="SubtleReference"/>
                <w:rFonts w:ascii="Times New Roman" w:hAnsi="Times New Roman" w:cs="Times New Roman"/>
                <w:b w:val="0"/>
                <w:smallCaps w:val="0"/>
              </w:rPr>
              <w:t xml:space="preserve">Handled 300+ packages from approximately eight </w:t>
            </w:r>
            <w:r w:rsidR="004D3E4B" w:rsidRPr="006333E2">
              <w:rPr>
                <w:rStyle w:val="SubtleReference"/>
                <w:rFonts w:ascii="Times New Roman" w:hAnsi="Times New Roman" w:cs="Times New Roman"/>
                <w:b w:val="0"/>
                <w:smallCaps w:val="0"/>
              </w:rPr>
              <w:t xml:space="preserve">different </w:t>
            </w:r>
            <w:r w:rsidRPr="006333E2">
              <w:rPr>
                <w:rStyle w:val="SubtleReference"/>
                <w:rFonts w:ascii="Times New Roman" w:hAnsi="Times New Roman" w:cs="Times New Roman"/>
                <w:b w:val="0"/>
                <w:smallCaps w:val="0"/>
              </w:rPr>
              <w:t>companies</w:t>
            </w:r>
            <w:r w:rsidR="004D3E4B" w:rsidRPr="006333E2">
              <w:rPr>
                <w:rStyle w:val="SubtleReference"/>
                <w:rFonts w:ascii="Times New Roman" w:hAnsi="Times New Roman" w:cs="Times New Roman"/>
                <w:b w:val="0"/>
                <w:smallCaps w:val="0"/>
              </w:rPr>
              <w:t>,</w:t>
            </w:r>
            <w:r w:rsidRPr="006333E2">
              <w:rPr>
                <w:rStyle w:val="SubtleReference"/>
                <w:rFonts w:ascii="Times New Roman" w:hAnsi="Times New Roman" w:cs="Times New Roman"/>
                <w:b w:val="0"/>
                <w:smallCaps w:val="0"/>
              </w:rPr>
              <w:t xml:space="preserve"> 6 days a week</w:t>
            </w:r>
          </w:p>
          <w:p w14:paraId="2A263D8B" w14:textId="2439CFDC" w:rsidR="004D3E4B" w:rsidRPr="006333E2" w:rsidRDefault="00853E10" w:rsidP="00B94E0E">
            <w:pPr>
              <w:pStyle w:val="ListParagraph"/>
              <w:numPr>
                <w:ilvl w:val="0"/>
                <w:numId w:val="15"/>
              </w:numPr>
              <w:rPr>
                <w:rStyle w:val="SubtleReference"/>
                <w:rFonts w:ascii="Times New Roman" w:hAnsi="Times New Roman" w:cs="Times New Roman"/>
                <w:b w:val="0"/>
                <w:smallCaps w:val="0"/>
              </w:rPr>
            </w:pPr>
            <w:r w:rsidRPr="006333E2">
              <w:rPr>
                <w:rStyle w:val="SubtleReference"/>
                <w:rFonts w:ascii="Times New Roman" w:hAnsi="Times New Roman" w:cs="Times New Roman"/>
                <w:b w:val="0"/>
                <w:smallCaps w:val="0"/>
              </w:rPr>
              <w:t xml:space="preserve">Retrieved </w:t>
            </w:r>
            <w:r w:rsidR="00311FE0" w:rsidRPr="006333E2">
              <w:rPr>
                <w:rStyle w:val="SubtleReference"/>
                <w:rFonts w:ascii="Times New Roman" w:hAnsi="Times New Roman" w:cs="Times New Roman"/>
                <w:b w:val="0"/>
                <w:smallCaps w:val="0"/>
              </w:rPr>
              <w:t>signatures</w:t>
            </w:r>
            <w:r w:rsidRPr="006333E2">
              <w:rPr>
                <w:rStyle w:val="SubtleReference"/>
                <w:rFonts w:ascii="Times New Roman" w:hAnsi="Times New Roman" w:cs="Times New Roman"/>
                <w:b w:val="0"/>
                <w:smallCaps w:val="0"/>
              </w:rPr>
              <w:t xml:space="preserve"> from customers</w:t>
            </w:r>
            <w:r w:rsidR="00311FE0" w:rsidRPr="006333E2">
              <w:rPr>
                <w:rStyle w:val="SubtleReference"/>
                <w:rFonts w:ascii="Times New Roman" w:hAnsi="Times New Roman" w:cs="Times New Roman"/>
                <w:b w:val="0"/>
                <w:smallCaps w:val="0"/>
              </w:rPr>
              <w:t xml:space="preserve"> on work scanner</w:t>
            </w:r>
          </w:p>
          <w:p w14:paraId="1F8A3963" w14:textId="26DADD4C" w:rsidR="007134D6" w:rsidRPr="006333E2" w:rsidRDefault="007134D6" w:rsidP="007134D6">
            <w:pPr>
              <w:pStyle w:val="ListParagraph"/>
              <w:ind w:left="780"/>
              <w:rPr>
                <w:rStyle w:val="SubtleReference"/>
                <w:rFonts w:ascii="Times New Roman" w:hAnsi="Times New Roman" w:cs="Times New Roman"/>
                <w:b w:val="0"/>
                <w:smallCaps w:val="0"/>
              </w:rPr>
            </w:pPr>
          </w:p>
          <w:p w14:paraId="40A424D7" w14:textId="77777777" w:rsidR="007134D6" w:rsidRPr="006333E2" w:rsidRDefault="007134D6" w:rsidP="007134D6">
            <w:pPr>
              <w:pStyle w:val="Heading3"/>
              <w:contextualSpacing w:val="0"/>
              <w:outlineLvl w:val="2"/>
              <w:rPr>
                <w:rFonts w:ascii="Times New Roman" w:hAnsi="Times New Roman" w:cs="Times New Roman"/>
                <w:szCs w:val="22"/>
              </w:rPr>
            </w:pPr>
            <w:r w:rsidRPr="006333E2">
              <w:rPr>
                <w:rFonts w:ascii="Times New Roman" w:hAnsi="Times New Roman" w:cs="Times New Roman"/>
                <w:szCs w:val="22"/>
              </w:rPr>
              <w:t>MAY 2016 – DECEMBER 2017</w:t>
            </w:r>
          </w:p>
          <w:p w14:paraId="7426286B" w14:textId="77777777" w:rsidR="007134D6" w:rsidRPr="006333E2" w:rsidRDefault="007134D6" w:rsidP="007134D6">
            <w:pPr>
              <w:pStyle w:val="Heading2"/>
              <w:contextualSpacing w:val="0"/>
              <w:outlineLvl w:val="1"/>
              <w:rPr>
                <w:rStyle w:val="SubtleReference"/>
                <w:rFonts w:ascii="Times New Roman" w:hAnsi="Times New Roman" w:cs="Times New Roman"/>
                <w:sz w:val="22"/>
                <w:szCs w:val="22"/>
              </w:rPr>
            </w:pPr>
            <w:r w:rsidRPr="006333E2">
              <w:rPr>
                <w:rFonts w:ascii="Times New Roman" w:hAnsi="Times New Roman" w:cs="Times New Roman"/>
                <w:sz w:val="22"/>
                <w:szCs w:val="22"/>
              </w:rPr>
              <w:t xml:space="preserve">VALET DRIVER, </w:t>
            </w:r>
            <w:r w:rsidRPr="006333E2">
              <w:rPr>
                <w:rStyle w:val="SubtleReference"/>
                <w:rFonts w:ascii="Times New Roman" w:hAnsi="Times New Roman" w:cs="Times New Roman"/>
                <w:sz w:val="22"/>
                <w:szCs w:val="22"/>
              </w:rPr>
              <w:t>5-STAR VALET</w:t>
            </w:r>
          </w:p>
          <w:p w14:paraId="76E97951" w14:textId="77777777" w:rsidR="007134D6" w:rsidRPr="006333E2" w:rsidRDefault="007134D6" w:rsidP="007134D6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 w:rsidRPr="006333E2">
              <w:rPr>
                <w:rFonts w:ascii="Times New Roman" w:hAnsi="Times New Roman" w:cs="Times New Roman"/>
              </w:rPr>
              <w:t>Provided professional customer service</w:t>
            </w:r>
          </w:p>
          <w:p w14:paraId="75E020B8" w14:textId="77777777" w:rsidR="007134D6" w:rsidRPr="006333E2" w:rsidRDefault="007134D6" w:rsidP="007134D6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 w:rsidRPr="006333E2">
              <w:rPr>
                <w:rFonts w:ascii="Times New Roman" w:hAnsi="Times New Roman" w:cs="Times New Roman"/>
              </w:rPr>
              <w:t>Opened vehicle door for customers</w:t>
            </w:r>
          </w:p>
          <w:p w14:paraId="32541C45" w14:textId="77777777" w:rsidR="007134D6" w:rsidRPr="006333E2" w:rsidRDefault="007134D6" w:rsidP="007134D6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 w:rsidRPr="006333E2">
              <w:rPr>
                <w:rFonts w:ascii="Times New Roman" w:hAnsi="Times New Roman" w:cs="Times New Roman"/>
              </w:rPr>
              <w:t>Maintained tidiness of vehicle</w:t>
            </w:r>
          </w:p>
          <w:p w14:paraId="5FCD4C6B" w14:textId="77777777" w:rsidR="007134D6" w:rsidRPr="006333E2" w:rsidRDefault="007134D6" w:rsidP="007134D6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 w:rsidRPr="006333E2">
              <w:rPr>
                <w:rFonts w:ascii="Times New Roman" w:hAnsi="Times New Roman" w:cs="Times New Roman"/>
              </w:rPr>
              <w:t>Operated different types of vehicles responsibly</w:t>
            </w:r>
          </w:p>
          <w:p w14:paraId="01CD6B90" w14:textId="61F99E67" w:rsidR="007134D6" w:rsidRPr="006333E2" w:rsidRDefault="007134D6" w:rsidP="007134D6">
            <w:pPr>
              <w:pStyle w:val="ListParagraph"/>
              <w:ind w:left="780"/>
              <w:rPr>
                <w:rStyle w:val="SubtleReference"/>
                <w:rFonts w:ascii="Times New Roman" w:hAnsi="Times New Roman" w:cs="Times New Roman"/>
                <w:b w:val="0"/>
                <w:smallCaps w:val="0"/>
              </w:rPr>
            </w:pPr>
            <w:r w:rsidRPr="006333E2">
              <w:rPr>
                <w:rFonts w:ascii="Times New Roman" w:hAnsi="Times New Roman" w:cs="Times New Roman"/>
              </w:rPr>
              <w:t>Parked vehicles in safe zones</w:t>
            </w:r>
          </w:p>
          <w:p w14:paraId="2DAC3B09" w14:textId="436187F5" w:rsidR="00B12016" w:rsidRPr="006333E2" w:rsidRDefault="00B12016" w:rsidP="00B12016">
            <w:pPr>
              <w:pStyle w:val="Heading2"/>
              <w:contextualSpacing w:val="0"/>
              <w:outlineLvl w:val="1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</w:p>
          <w:p w14:paraId="004C810F" w14:textId="3DBCDF44" w:rsidR="00AF6660" w:rsidRPr="006333E2" w:rsidRDefault="00B12016" w:rsidP="00B12016">
            <w:pPr>
              <w:pStyle w:val="Heading3"/>
              <w:contextualSpacing w:val="0"/>
              <w:outlineLvl w:val="2"/>
              <w:rPr>
                <w:rFonts w:ascii="Times New Roman" w:hAnsi="Times New Roman" w:cs="Times New Roman"/>
                <w:szCs w:val="22"/>
              </w:rPr>
            </w:pPr>
            <w:r w:rsidRPr="006333E2">
              <w:rPr>
                <w:rFonts w:ascii="Times New Roman" w:hAnsi="Times New Roman" w:cs="Times New Roman"/>
                <w:szCs w:val="22"/>
              </w:rPr>
              <w:t>MAY</w:t>
            </w:r>
            <w:r w:rsidRPr="006333E2">
              <w:rPr>
                <w:rFonts w:ascii="Times New Roman" w:hAnsi="Times New Roman" w:cs="Times New Roman"/>
                <w:szCs w:val="22"/>
              </w:rPr>
              <w:t xml:space="preserve"> 201</w:t>
            </w:r>
            <w:r w:rsidRPr="006333E2">
              <w:rPr>
                <w:rFonts w:ascii="Times New Roman" w:hAnsi="Times New Roman" w:cs="Times New Roman"/>
                <w:szCs w:val="22"/>
              </w:rPr>
              <w:t>7</w:t>
            </w:r>
            <w:r w:rsidRPr="006333E2">
              <w:rPr>
                <w:rFonts w:ascii="Times New Roman" w:hAnsi="Times New Roman" w:cs="Times New Roman"/>
                <w:szCs w:val="22"/>
              </w:rPr>
              <w:t xml:space="preserve"> – </w:t>
            </w:r>
            <w:r w:rsidR="00AF6660" w:rsidRPr="006333E2">
              <w:rPr>
                <w:rFonts w:ascii="Times New Roman" w:hAnsi="Times New Roman" w:cs="Times New Roman"/>
                <w:szCs w:val="22"/>
              </w:rPr>
              <w:t>NOVEMBER</w:t>
            </w:r>
            <w:r w:rsidRPr="006333E2">
              <w:rPr>
                <w:rFonts w:ascii="Times New Roman" w:hAnsi="Times New Roman" w:cs="Times New Roman"/>
                <w:szCs w:val="22"/>
              </w:rPr>
              <w:t xml:space="preserve"> 20</w:t>
            </w:r>
            <w:r w:rsidR="00AF6660" w:rsidRPr="006333E2">
              <w:rPr>
                <w:rFonts w:ascii="Times New Roman" w:hAnsi="Times New Roman" w:cs="Times New Roman"/>
                <w:szCs w:val="22"/>
              </w:rPr>
              <w:t>17</w:t>
            </w:r>
          </w:p>
          <w:p w14:paraId="27A4F965" w14:textId="6745A105" w:rsidR="00946D89" w:rsidRPr="006333E2" w:rsidRDefault="0008501E" w:rsidP="00B12016">
            <w:pPr>
              <w:pStyle w:val="Heading2"/>
              <w:contextualSpacing w:val="0"/>
              <w:outlineLvl w:val="1"/>
              <w:rPr>
                <w:rStyle w:val="SubtleReference"/>
                <w:rFonts w:ascii="Times New Roman" w:hAnsi="Times New Roman" w:cs="Times New Roman"/>
                <w:sz w:val="22"/>
                <w:szCs w:val="22"/>
              </w:rPr>
            </w:pPr>
            <w:r w:rsidRPr="006333E2">
              <w:rPr>
                <w:rFonts w:ascii="Times New Roman" w:hAnsi="Times New Roman" w:cs="Times New Roman"/>
                <w:sz w:val="22"/>
                <w:szCs w:val="22"/>
              </w:rPr>
              <w:t xml:space="preserve">dishwasher, </w:t>
            </w:r>
            <w:r w:rsidR="00946D89" w:rsidRPr="006333E2">
              <w:rPr>
                <w:rStyle w:val="SubtleReference"/>
                <w:rFonts w:ascii="Times New Roman" w:hAnsi="Times New Roman" w:cs="Times New Roman"/>
                <w:sz w:val="22"/>
                <w:szCs w:val="22"/>
              </w:rPr>
              <w:t>fRONTERA</w:t>
            </w:r>
          </w:p>
          <w:p w14:paraId="71661C54" w14:textId="7EF1BA4E" w:rsidR="00946D89" w:rsidRPr="006333E2" w:rsidRDefault="00861B96" w:rsidP="00861B96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 w:rsidRPr="006333E2">
              <w:rPr>
                <w:rFonts w:ascii="Times New Roman" w:hAnsi="Times New Roman" w:cs="Times New Roman"/>
              </w:rPr>
              <w:t xml:space="preserve">Kept pots, pans, plates, glasses </w:t>
            </w:r>
            <w:r w:rsidR="007134D6" w:rsidRPr="006333E2">
              <w:rPr>
                <w:rFonts w:ascii="Times New Roman" w:hAnsi="Times New Roman" w:cs="Times New Roman"/>
              </w:rPr>
              <w:t>tidy and cleansed</w:t>
            </w:r>
          </w:p>
          <w:p w14:paraId="06DD684C" w14:textId="7F9AB0E1" w:rsidR="007134D6" w:rsidRPr="006333E2" w:rsidRDefault="007134D6" w:rsidP="00861B96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 w:rsidRPr="006333E2">
              <w:rPr>
                <w:rFonts w:ascii="Times New Roman" w:hAnsi="Times New Roman" w:cs="Times New Roman"/>
              </w:rPr>
              <w:t xml:space="preserve">Organized </w:t>
            </w:r>
            <w:r w:rsidR="00546B90" w:rsidRPr="006333E2">
              <w:rPr>
                <w:rFonts w:ascii="Times New Roman" w:hAnsi="Times New Roman" w:cs="Times New Roman"/>
              </w:rPr>
              <w:t xml:space="preserve">dishes </w:t>
            </w:r>
            <w:r w:rsidR="00DB6D50" w:rsidRPr="006333E2">
              <w:rPr>
                <w:rFonts w:ascii="Times New Roman" w:hAnsi="Times New Roman" w:cs="Times New Roman"/>
              </w:rPr>
              <w:t>on a rack for employees to access</w:t>
            </w:r>
          </w:p>
          <w:p w14:paraId="20C5A2B5" w14:textId="0952695C" w:rsidR="00DB6D50" w:rsidRPr="006333E2" w:rsidRDefault="00DB6D50" w:rsidP="00861B96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 w:rsidRPr="006333E2">
              <w:rPr>
                <w:rFonts w:ascii="Times New Roman" w:hAnsi="Times New Roman" w:cs="Times New Roman"/>
              </w:rPr>
              <w:t>Communicated consistently with managers, supervisors,</w:t>
            </w:r>
            <w:r w:rsidR="00BC2946" w:rsidRPr="006333E2">
              <w:rPr>
                <w:rFonts w:ascii="Times New Roman" w:hAnsi="Times New Roman" w:cs="Times New Roman"/>
              </w:rPr>
              <w:t xml:space="preserve"> peers, and/or</w:t>
            </w:r>
            <w:r w:rsidRPr="006333E2">
              <w:rPr>
                <w:rFonts w:ascii="Times New Roman" w:hAnsi="Times New Roman" w:cs="Times New Roman"/>
              </w:rPr>
              <w:t xml:space="preserve"> </w:t>
            </w:r>
            <w:r w:rsidR="00BC2946" w:rsidRPr="006333E2">
              <w:rPr>
                <w:rFonts w:ascii="Times New Roman" w:hAnsi="Times New Roman" w:cs="Times New Roman"/>
              </w:rPr>
              <w:t>sub-ordinates</w:t>
            </w:r>
          </w:p>
          <w:p w14:paraId="52F39D51" w14:textId="0EDC872D" w:rsidR="008C0C4D" w:rsidRPr="006333E2" w:rsidRDefault="008C0C4D" w:rsidP="007134D6">
            <w:pPr>
              <w:rPr>
                <w:rFonts w:ascii="Times New Roman" w:hAnsi="Times New Roman" w:cs="Times New Roman"/>
              </w:rPr>
            </w:pPr>
          </w:p>
        </w:tc>
      </w:tr>
      <w:tr w:rsidR="00311FE0" w:rsidRPr="006333E2" w14:paraId="4BD9ED00" w14:textId="77777777" w:rsidTr="00B12016">
        <w:tc>
          <w:tcPr>
            <w:tcW w:w="9290" w:type="dxa"/>
            <w:tcMar>
              <w:top w:w="216" w:type="dxa"/>
            </w:tcMar>
          </w:tcPr>
          <w:p w14:paraId="65716FC6" w14:textId="77777777" w:rsidR="00311FE0" w:rsidRPr="006333E2" w:rsidRDefault="00311FE0" w:rsidP="000A0A33">
            <w:pPr>
              <w:pStyle w:val="Heading3"/>
              <w:outlineLvl w:val="2"/>
              <w:rPr>
                <w:rFonts w:ascii="Times New Roman" w:hAnsi="Times New Roman" w:cs="Times New Roman"/>
                <w:szCs w:val="22"/>
              </w:rPr>
            </w:pPr>
          </w:p>
        </w:tc>
      </w:tr>
    </w:tbl>
    <w:p w14:paraId="77377BA7" w14:textId="0761D789" w:rsidR="004D382B" w:rsidRPr="006333E2" w:rsidRDefault="00924ECE" w:rsidP="00AA4A57">
      <w:pPr>
        <w:pStyle w:val="Heading1"/>
        <w:rPr>
          <w:rFonts w:ascii="Times New Roman" w:hAnsi="Times New Roman" w:cs="Times New Roman"/>
          <w:sz w:val="22"/>
          <w:szCs w:val="22"/>
        </w:rPr>
      </w:pPr>
      <w:r w:rsidRPr="006333E2">
        <w:rPr>
          <w:rFonts w:ascii="Times New Roman" w:hAnsi="Times New Roman" w:cs="Times New Roman"/>
          <w:sz w:val="22"/>
          <w:szCs w:val="22"/>
        </w:rPr>
        <w:t>EDUCATION</w:t>
      </w:r>
    </w:p>
    <w:p w14:paraId="15485A1B" w14:textId="721B18F5" w:rsidR="00D343DF" w:rsidRPr="006333E2" w:rsidRDefault="00630B71" w:rsidP="00D343DF">
      <w:pPr>
        <w:pStyle w:val="Heading2"/>
        <w:rPr>
          <w:rStyle w:val="SubtleReference"/>
          <w:rFonts w:ascii="Times New Roman" w:hAnsi="Times New Roman" w:cs="Times New Roman"/>
          <w:sz w:val="22"/>
          <w:szCs w:val="22"/>
        </w:rPr>
      </w:pPr>
      <w:r w:rsidRPr="006333E2">
        <w:rPr>
          <w:rFonts w:ascii="Times New Roman" w:hAnsi="Times New Roman" w:cs="Times New Roman"/>
          <w:sz w:val="22"/>
          <w:szCs w:val="22"/>
        </w:rPr>
        <w:t>KELLY HIGH SCHOOL</w:t>
      </w:r>
      <w:r w:rsidR="00D343DF" w:rsidRPr="006333E2">
        <w:rPr>
          <w:rFonts w:ascii="Times New Roman" w:hAnsi="Times New Roman" w:cs="Times New Roman"/>
          <w:sz w:val="22"/>
          <w:szCs w:val="22"/>
        </w:rPr>
        <w:t xml:space="preserve">, </w:t>
      </w:r>
      <w:r w:rsidRPr="006333E2">
        <w:rPr>
          <w:rStyle w:val="SubtleReference"/>
          <w:rFonts w:ascii="Times New Roman" w:hAnsi="Times New Roman" w:cs="Times New Roman"/>
          <w:sz w:val="22"/>
          <w:szCs w:val="22"/>
        </w:rPr>
        <w:t>chicago, il</w:t>
      </w:r>
    </w:p>
    <w:p w14:paraId="5D5EB4BB" w14:textId="488BBCF7" w:rsidR="00D343DF" w:rsidRPr="006333E2" w:rsidRDefault="00667995" w:rsidP="00630B7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6333E2">
        <w:rPr>
          <w:rFonts w:ascii="Times New Roman" w:hAnsi="Times New Roman" w:cs="Times New Roman"/>
        </w:rPr>
        <w:t xml:space="preserve">Kelly High School Pathways Graduate since </w:t>
      </w:r>
      <w:r w:rsidR="00204DE8" w:rsidRPr="006333E2">
        <w:rPr>
          <w:rFonts w:ascii="Times New Roman" w:hAnsi="Times New Roman" w:cs="Times New Roman"/>
        </w:rPr>
        <w:t>June 2018</w:t>
      </w:r>
    </w:p>
    <w:p w14:paraId="38417F90" w14:textId="01B670C2" w:rsidR="002A2E84" w:rsidRPr="006333E2" w:rsidRDefault="002A2E84" w:rsidP="002A2E8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6333E2">
        <w:rPr>
          <w:rFonts w:ascii="Times New Roman" w:hAnsi="Times New Roman" w:cs="Times New Roman"/>
        </w:rPr>
        <w:t>GPA: 3.4</w:t>
      </w:r>
    </w:p>
    <w:p w14:paraId="261A46F8" w14:textId="25B3A77B" w:rsidR="002A2E84" w:rsidRPr="006333E2" w:rsidRDefault="002A2E84" w:rsidP="002A2E84">
      <w:pPr>
        <w:pStyle w:val="Heading1"/>
        <w:rPr>
          <w:rFonts w:ascii="Times New Roman" w:hAnsi="Times New Roman" w:cs="Times New Roman"/>
          <w:sz w:val="22"/>
          <w:szCs w:val="22"/>
        </w:rPr>
      </w:pPr>
      <w:r w:rsidRPr="006333E2">
        <w:rPr>
          <w:rFonts w:ascii="Times New Roman" w:hAnsi="Times New Roman" w:cs="Times New Roman"/>
          <w:sz w:val="22"/>
          <w:szCs w:val="22"/>
        </w:rPr>
        <w:t>References:</w:t>
      </w:r>
    </w:p>
    <w:p w14:paraId="5DCCC338" w14:textId="0C8F640E" w:rsidR="00EB66BC" w:rsidRPr="006333E2" w:rsidRDefault="00EB66BC" w:rsidP="002C2777">
      <w:pPr>
        <w:pStyle w:val="Heading2"/>
        <w:numPr>
          <w:ilvl w:val="0"/>
          <w:numId w:val="19"/>
        </w:numPr>
        <w:rPr>
          <w:rStyle w:val="SubtleReference"/>
          <w:rFonts w:ascii="Times New Roman" w:hAnsi="Times New Roman" w:cs="Times New Roman"/>
          <w:sz w:val="22"/>
          <w:szCs w:val="22"/>
          <w:lang w:val="es-ES"/>
        </w:rPr>
      </w:pPr>
      <w:r w:rsidRPr="006333E2">
        <w:rPr>
          <w:rFonts w:ascii="Times New Roman" w:hAnsi="Times New Roman" w:cs="Times New Roman"/>
          <w:sz w:val="22"/>
          <w:szCs w:val="22"/>
          <w:lang w:val="es-ES"/>
        </w:rPr>
        <w:t>Cristian</w:t>
      </w:r>
      <w:r w:rsidR="00AC0A5F" w:rsidRPr="006333E2">
        <w:rPr>
          <w:rFonts w:ascii="Times New Roman" w:hAnsi="Times New Roman" w:cs="Times New Roman"/>
          <w:sz w:val="22"/>
          <w:szCs w:val="22"/>
          <w:lang w:val="es-ES"/>
        </w:rPr>
        <w:t xml:space="preserve"> A.</w:t>
      </w:r>
      <w:r w:rsidRPr="006333E2">
        <w:rPr>
          <w:rFonts w:ascii="Times New Roman" w:hAnsi="Times New Roman" w:cs="Times New Roman"/>
          <w:sz w:val="22"/>
          <w:szCs w:val="22"/>
          <w:lang w:val="es-ES"/>
        </w:rPr>
        <w:t xml:space="preserve"> bARRAZA</w:t>
      </w:r>
      <w:r w:rsidR="00E42D2E" w:rsidRPr="006333E2">
        <w:rPr>
          <w:rFonts w:ascii="Times New Roman" w:hAnsi="Times New Roman" w:cs="Times New Roman"/>
          <w:sz w:val="22"/>
          <w:szCs w:val="22"/>
          <w:lang w:val="es-ES"/>
        </w:rPr>
        <w:t xml:space="preserve"> |</w:t>
      </w:r>
      <w:r w:rsidR="00AC0A5F" w:rsidRPr="006333E2">
        <w:rPr>
          <w:rFonts w:ascii="Times New Roman" w:hAnsi="Times New Roman" w:cs="Times New Roman"/>
          <w:sz w:val="22"/>
          <w:szCs w:val="22"/>
          <w:lang w:val="es-ES"/>
        </w:rPr>
        <w:t xml:space="preserve"> FED-EX MANAGER</w:t>
      </w:r>
      <w:r w:rsidR="00E42D2E" w:rsidRPr="006333E2">
        <w:rPr>
          <w:rFonts w:ascii="Times New Roman" w:hAnsi="Times New Roman" w:cs="Times New Roman"/>
          <w:sz w:val="22"/>
          <w:szCs w:val="22"/>
          <w:lang w:val="es-ES"/>
        </w:rPr>
        <w:t xml:space="preserve"> |</w:t>
      </w:r>
      <w:r w:rsidR="00AC0A5F" w:rsidRPr="006333E2">
        <w:rPr>
          <w:rFonts w:ascii="Times New Roman" w:hAnsi="Times New Roman" w:cs="Times New Roman"/>
          <w:sz w:val="22"/>
          <w:szCs w:val="22"/>
          <w:lang w:val="es-ES"/>
        </w:rPr>
        <w:t xml:space="preserve"> VIA CELL:</w:t>
      </w:r>
      <w:r w:rsidRPr="006333E2">
        <w:rPr>
          <w:rFonts w:ascii="Times New Roman" w:hAnsi="Times New Roman" w:cs="Times New Roman"/>
          <w:sz w:val="22"/>
          <w:szCs w:val="22"/>
          <w:lang w:val="es-ES"/>
        </w:rPr>
        <w:t xml:space="preserve"> </w:t>
      </w:r>
      <w:r w:rsidR="00F76941" w:rsidRPr="006333E2">
        <w:rPr>
          <w:rFonts w:ascii="Times New Roman" w:hAnsi="Times New Roman" w:cs="Times New Roman"/>
          <w:sz w:val="22"/>
          <w:szCs w:val="22"/>
          <w:lang w:val="es-ES"/>
        </w:rPr>
        <w:t>(773) 991-0566</w:t>
      </w:r>
      <w:r w:rsidR="00E42D2E" w:rsidRPr="006333E2">
        <w:rPr>
          <w:rFonts w:ascii="Times New Roman" w:hAnsi="Times New Roman" w:cs="Times New Roman"/>
          <w:sz w:val="22"/>
          <w:szCs w:val="22"/>
          <w:lang w:val="es-ES"/>
        </w:rPr>
        <w:t xml:space="preserve"> |</w:t>
      </w:r>
      <w:r w:rsidR="00E80F10">
        <w:rPr>
          <w:rFonts w:ascii="Times New Roman" w:hAnsi="Times New Roman" w:cs="Times New Roman"/>
          <w:sz w:val="22"/>
          <w:szCs w:val="22"/>
          <w:lang w:val="es-ES"/>
        </w:rPr>
        <w:t xml:space="preserve"> </w:t>
      </w:r>
      <w:r w:rsidRPr="006333E2">
        <w:rPr>
          <w:rStyle w:val="SubtleReference"/>
          <w:rFonts w:ascii="Times New Roman" w:hAnsi="Times New Roman" w:cs="Times New Roman"/>
          <w:sz w:val="22"/>
          <w:szCs w:val="22"/>
          <w:lang w:val="es-ES"/>
        </w:rPr>
        <w:t>chicago, il</w:t>
      </w:r>
    </w:p>
    <w:p w14:paraId="54C4F62D" w14:textId="64C649C2" w:rsidR="002A2E84" w:rsidRPr="006333E2" w:rsidRDefault="002C2777" w:rsidP="002C2777">
      <w:pPr>
        <w:pStyle w:val="Heading2"/>
        <w:numPr>
          <w:ilvl w:val="0"/>
          <w:numId w:val="19"/>
        </w:numPr>
        <w:rPr>
          <w:rFonts w:ascii="Times New Roman" w:hAnsi="Times New Roman" w:cs="Times New Roman"/>
          <w:b w:val="0"/>
          <w:smallCaps/>
          <w:color w:val="595959" w:themeColor="text1" w:themeTint="A6"/>
          <w:sz w:val="22"/>
          <w:szCs w:val="22"/>
          <w:lang w:val="es-ES"/>
        </w:rPr>
      </w:pPr>
      <w:r w:rsidRPr="006333E2">
        <w:rPr>
          <w:rFonts w:ascii="Times New Roman" w:hAnsi="Times New Roman" w:cs="Times New Roman"/>
          <w:sz w:val="22"/>
          <w:szCs w:val="22"/>
          <w:lang w:val="es-ES"/>
        </w:rPr>
        <w:t>GERARDO MUNOZ</w:t>
      </w:r>
      <w:r w:rsidR="00E42D2E" w:rsidRPr="006333E2">
        <w:rPr>
          <w:rFonts w:ascii="Times New Roman" w:hAnsi="Times New Roman" w:cs="Times New Roman"/>
          <w:sz w:val="22"/>
          <w:szCs w:val="22"/>
          <w:lang w:val="es-ES"/>
        </w:rPr>
        <w:t xml:space="preserve"> |</w:t>
      </w:r>
      <w:r w:rsidRPr="006333E2">
        <w:rPr>
          <w:rFonts w:ascii="Times New Roman" w:hAnsi="Times New Roman" w:cs="Times New Roman"/>
          <w:sz w:val="22"/>
          <w:szCs w:val="22"/>
          <w:lang w:val="es-ES"/>
        </w:rPr>
        <w:t xml:space="preserve"> </w:t>
      </w:r>
      <w:r w:rsidR="00C766FA" w:rsidRPr="006333E2">
        <w:rPr>
          <w:rFonts w:ascii="Times New Roman" w:hAnsi="Times New Roman" w:cs="Times New Roman"/>
          <w:sz w:val="22"/>
          <w:szCs w:val="22"/>
          <w:lang w:val="es-ES"/>
        </w:rPr>
        <w:t>1-800-GOTJUNK MANAGER |</w:t>
      </w:r>
      <w:r w:rsidRPr="006333E2">
        <w:rPr>
          <w:rFonts w:ascii="Times New Roman" w:hAnsi="Times New Roman" w:cs="Times New Roman"/>
          <w:sz w:val="22"/>
          <w:szCs w:val="22"/>
          <w:lang w:val="es-ES"/>
        </w:rPr>
        <w:t xml:space="preserve"> (708) 937-2320</w:t>
      </w:r>
      <w:r w:rsidR="00E42D2E" w:rsidRPr="006333E2">
        <w:rPr>
          <w:rFonts w:ascii="Times New Roman" w:hAnsi="Times New Roman" w:cs="Times New Roman"/>
          <w:sz w:val="22"/>
          <w:szCs w:val="22"/>
          <w:lang w:val="es-ES"/>
        </w:rPr>
        <w:t xml:space="preserve"> | </w:t>
      </w:r>
      <w:r w:rsidR="00C766FA" w:rsidRPr="006333E2">
        <w:rPr>
          <w:rStyle w:val="SubtleReference"/>
          <w:rFonts w:ascii="Times New Roman" w:hAnsi="Times New Roman" w:cs="Times New Roman"/>
          <w:sz w:val="22"/>
          <w:szCs w:val="22"/>
          <w:lang w:val="es-ES"/>
        </w:rPr>
        <w:t>chicago, il</w:t>
      </w:r>
    </w:p>
    <w:sectPr w:rsidR="002A2E84" w:rsidRPr="006333E2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310F73" w14:textId="77777777" w:rsidR="007F18FC" w:rsidRDefault="007F18FC" w:rsidP="0068194B">
      <w:r>
        <w:separator/>
      </w:r>
    </w:p>
    <w:p w14:paraId="142A883F" w14:textId="77777777" w:rsidR="007F18FC" w:rsidRDefault="007F18FC"/>
    <w:p w14:paraId="3EB987B8" w14:textId="77777777" w:rsidR="007F18FC" w:rsidRDefault="007F18FC"/>
  </w:endnote>
  <w:endnote w:type="continuationSeparator" w:id="0">
    <w:p w14:paraId="6779C5AC" w14:textId="77777777" w:rsidR="007F18FC" w:rsidRDefault="007F18FC" w:rsidP="0068194B">
      <w:r>
        <w:continuationSeparator/>
      </w:r>
    </w:p>
    <w:p w14:paraId="45A134EC" w14:textId="77777777" w:rsidR="007F18FC" w:rsidRDefault="007F18FC"/>
    <w:p w14:paraId="5478089E" w14:textId="77777777" w:rsidR="007F18FC" w:rsidRDefault="007F18F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9413F4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E44532" w14:textId="77777777" w:rsidR="007F18FC" w:rsidRDefault="007F18FC" w:rsidP="0068194B">
      <w:r>
        <w:separator/>
      </w:r>
    </w:p>
    <w:p w14:paraId="7A3F56CB" w14:textId="77777777" w:rsidR="007F18FC" w:rsidRDefault="007F18FC"/>
    <w:p w14:paraId="6AF19C76" w14:textId="77777777" w:rsidR="007F18FC" w:rsidRDefault="007F18FC"/>
  </w:footnote>
  <w:footnote w:type="continuationSeparator" w:id="0">
    <w:p w14:paraId="39D8CF4B" w14:textId="77777777" w:rsidR="007F18FC" w:rsidRDefault="007F18FC" w:rsidP="0068194B">
      <w:r>
        <w:continuationSeparator/>
      </w:r>
    </w:p>
    <w:p w14:paraId="4D954A9C" w14:textId="77777777" w:rsidR="007F18FC" w:rsidRDefault="007F18FC"/>
    <w:p w14:paraId="735C1EC2" w14:textId="77777777" w:rsidR="007F18FC" w:rsidRDefault="007F18F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61E5A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4EE7EA" wp14:editId="3424090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19363BBA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CCE0A95"/>
    <w:multiLevelType w:val="hybridMultilevel"/>
    <w:tmpl w:val="42A63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30FD0675"/>
    <w:multiLevelType w:val="hybridMultilevel"/>
    <w:tmpl w:val="C922C86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3D896BB1"/>
    <w:multiLevelType w:val="hybridMultilevel"/>
    <w:tmpl w:val="6F6CD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992792"/>
    <w:multiLevelType w:val="hybridMultilevel"/>
    <w:tmpl w:val="7E388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69EB2394"/>
    <w:multiLevelType w:val="hybridMultilevel"/>
    <w:tmpl w:val="4C864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445614"/>
    <w:multiLevelType w:val="hybridMultilevel"/>
    <w:tmpl w:val="07DCD7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2"/>
  </w:num>
  <w:num w:numId="8">
    <w:abstractNumId w:val="2"/>
  </w:num>
  <w:num w:numId="9">
    <w:abstractNumId w:val="16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1"/>
  </w:num>
  <w:num w:numId="15">
    <w:abstractNumId w:val="13"/>
  </w:num>
  <w:num w:numId="16">
    <w:abstractNumId w:val="15"/>
  </w:num>
  <w:num w:numId="17">
    <w:abstractNumId w:val="17"/>
  </w:num>
  <w:num w:numId="18">
    <w:abstractNumId w:val="14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8FC"/>
    <w:rsid w:val="000001EF"/>
    <w:rsid w:val="00007322"/>
    <w:rsid w:val="00007728"/>
    <w:rsid w:val="00022EB2"/>
    <w:rsid w:val="00024584"/>
    <w:rsid w:val="00024730"/>
    <w:rsid w:val="00055E95"/>
    <w:rsid w:val="000604BF"/>
    <w:rsid w:val="0007021F"/>
    <w:rsid w:val="0008501E"/>
    <w:rsid w:val="000A0A33"/>
    <w:rsid w:val="000A7A03"/>
    <w:rsid w:val="000B2BA5"/>
    <w:rsid w:val="000D5223"/>
    <w:rsid w:val="000F2F8C"/>
    <w:rsid w:val="0010006E"/>
    <w:rsid w:val="001045A8"/>
    <w:rsid w:val="00114A91"/>
    <w:rsid w:val="001379C7"/>
    <w:rsid w:val="001427E1"/>
    <w:rsid w:val="00163668"/>
    <w:rsid w:val="00171566"/>
    <w:rsid w:val="00174676"/>
    <w:rsid w:val="001755A8"/>
    <w:rsid w:val="00184014"/>
    <w:rsid w:val="00192008"/>
    <w:rsid w:val="001A5D70"/>
    <w:rsid w:val="001B1491"/>
    <w:rsid w:val="001B7B21"/>
    <w:rsid w:val="001C0E68"/>
    <w:rsid w:val="001C4B6F"/>
    <w:rsid w:val="001D0BF1"/>
    <w:rsid w:val="001D2CBB"/>
    <w:rsid w:val="001D4887"/>
    <w:rsid w:val="001E3120"/>
    <w:rsid w:val="001E7E0C"/>
    <w:rsid w:val="001F0BB0"/>
    <w:rsid w:val="001F4E6D"/>
    <w:rsid w:val="001F6140"/>
    <w:rsid w:val="00203573"/>
    <w:rsid w:val="00204DE8"/>
    <w:rsid w:val="0020597D"/>
    <w:rsid w:val="00213B4C"/>
    <w:rsid w:val="00224D77"/>
    <w:rsid w:val="002253B0"/>
    <w:rsid w:val="00236D54"/>
    <w:rsid w:val="00241D8C"/>
    <w:rsid w:val="00241FDB"/>
    <w:rsid w:val="0024720C"/>
    <w:rsid w:val="002506F6"/>
    <w:rsid w:val="00255EDA"/>
    <w:rsid w:val="002617AE"/>
    <w:rsid w:val="002638D0"/>
    <w:rsid w:val="002647D3"/>
    <w:rsid w:val="00275EAE"/>
    <w:rsid w:val="00294998"/>
    <w:rsid w:val="00297F18"/>
    <w:rsid w:val="002A1945"/>
    <w:rsid w:val="002A2E84"/>
    <w:rsid w:val="002B2958"/>
    <w:rsid w:val="002B3FC8"/>
    <w:rsid w:val="002C2777"/>
    <w:rsid w:val="002D23C5"/>
    <w:rsid w:val="002D6137"/>
    <w:rsid w:val="002E61C4"/>
    <w:rsid w:val="002E7E61"/>
    <w:rsid w:val="002F05E5"/>
    <w:rsid w:val="002F254D"/>
    <w:rsid w:val="002F30E4"/>
    <w:rsid w:val="00307140"/>
    <w:rsid w:val="00311FE0"/>
    <w:rsid w:val="00316DFF"/>
    <w:rsid w:val="00325B57"/>
    <w:rsid w:val="00331E72"/>
    <w:rsid w:val="00336056"/>
    <w:rsid w:val="00336D73"/>
    <w:rsid w:val="003544E1"/>
    <w:rsid w:val="00366398"/>
    <w:rsid w:val="00394EBC"/>
    <w:rsid w:val="003A0632"/>
    <w:rsid w:val="003A30E5"/>
    <w:rsid w:val="003A6ADF"/>
    <w:rsid w:val="003B5928"/>
    <w:rsid w:val="003D380F"/>
    <w:rsid w:val="003E0DE8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2D9"/>
    <w:rsid w:val="004726BC"/>
    <w:rsid w:val="00474105"/>
    <w:rsid w:val="00474B43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C61D6"/>
    <w:rsid w:val="004D382B"/>
    <w:rsid w:val="004D3E4B"/>
    <w:rsid w:val="004E01EB"/>
    <w:rsid w:val="004E2794"/>
    <w:rsid w:val="00510392"/>
    <w:rsid w:val="00513E2A"/>
    <w:rsid w:val="00546B90"/>
    <w:rsid w:val="00566A35"/>
    <w:rsid w:val="0056701E"/>
    <w:rsid w:val="005740D7"/>
    <w:rsid w:val="005A0F26"/>
    <w:rsid w:val="005A1B10"/>
    <w:rsid w:val="005A6850"/>
    <w:rsid w:val="005B1B1B"/>
    <w:rsid w:val="005B24AE"/>
    <w:rsid w:val="005C0043"/>
    <w:rsid w:val="005C28F1"/>
    <w:rsid w:val="005C34F1"/>
    <w:rsid w:val="005C5932"/>
    <w:rsid w:val="005D3CA7"/>
    <w:rsid w:val="005D4CC1"/>
    <w:rsid w:val="005E18D1"/>
    <w:rsid w:val="005F4B91"/>
    <w:rsid w:val="005F55D2"/>
    <w:rsid w:val="006027BE"/>
    <w:rsid w:val="0060570C"/>
    <w:rsid w:val="00610D11"/>
    <w:rsid w:val="00622F49"/>
    <w:rsid w:val="0062312F"/>
    <w:rsid w:val="00625F2C"/>
    <w:rsid w:val="00630B71"/>
    <w:rsid w:val="006333E2"/>
    <w:rsid w:val="006618E9"/>
    <w:rsid w:val="00667995"/>
    <w:rsid w:val="0068194B"/>
    <w:rsid w:val="00692703"/>
    <w:rsid w:val="006A1962"/>
    <w:rsid w:val="006B5D48"/>
    <w:rsid w:val="006B7D7B"/>
    <w:rsid w:val="006C1A5E"/>
    <w:rsid w:val="006C70DF"/>
    <w:rsid w:val="006D4CC8"/>
    <w:rsid w:val="006D65FA"/>
    <w:rsid w:val="006E1507"/>
    <w:rsid w:val="007055DF"/>
    <w:rsid w:val="00712D8B"/>
    <w:rsid w:val="007134D6"/>
    <w:rsid w:val="00716210"/>
    <w:rsid w:val="0072077C"/>
    <w:rsid w:val="00724469"/>
    <w:rsid w:val="007273B7"/>
    <w:rsid w:val="00733E0A"/>
    <w:rsid w:val="00743FBE"/>
    <w:rsid w:val="0074403D"/>
    <w:rsid w:val="0074477E"/>
    <w:rsid w:val="00746D44"/>
    <w:rsid w:val="00750318"/>
    <w:rsid w:val="007538DC"/>
    <w:rsid w:val="007561BE"/>
    <w:rsid w:val="00757803"/>
    <w:rsid w:val="0079206B"/>
    <w:rsid w:val="00796076"/>
    <w:rsid w:val="007A037F"/>
    <w:rsid w:val="007C0566"/>
    <w:rsid w:val="007C606B"/>
    <w:rsid w:val="007E6A61"/>
    <w:rsid w:val="007F18FC"/>
    <w:rsid w:val="00801140"/>
    <w:rsid w:val="00803404"/>
    <w:rsid w:val="00811F46"/>
    <w:rsid w:val="00813800"/>
    <w:rsid w:val="00834955"/>
    <w:rsid w:val="00853E10"/>
    <w:rsid w:val="00855B59"/>
    <w:rsid w:val="00860461"/>
    <w:rsid w:val="00861B96"/>
    <w:rsid w:val="0086487C"/>
    <w:rsid w:val="0086709F"/>
    <w:rsid w:val="00870B20"/>
    <w:rsid w:val="008829F8"/>
    <w:rsid w:val="00885897"/>
    <w:rsid w:val="008A6538"/>
    <w:rsid w:val="008C0C4D"/>
    <w:rsid w:val="008C7056"/>
    <w:rsid w:val="008F3B14"/>
    <w:rsid w:val="00901899"/>
    <w:rsid w:val="0090344B"/>
    <w:rsid w:val="00905715"/>
    <w:rsid w:val="009058CC"/>
    <w:rsid w:val="00906278"/>
    <w:rsid w:val="0091321E"/>
    <w:rsid w:val="00913946"/>
    <w:rsid w:val="00924ECE"/>
    <w:rsid w:val="0092726B"/>
    <w:rsid w:val="009361BA"/>
    <w:rsid w:val="00944F78"/>
    <w:rsid w:val="00946D89"/>
    <w:rsid w:val="009510E7"/>
    <w:rsid w:val="00951D84"/>
    <w:rsid w:val="00952316"/>
    <w:rsid w:val="00952C89"/>
    <w:rsid w:val="009571D8"/>
    <w:rsid w:val="009650EA"/>
    <w:rsid w:val="0096672B"/>
    <w:rsid w:val="0097790C"/>
    <w:rsid w:val="0098506E"/>
    <w:rsid w:val="009A44CE"/>
    <w:rsid w:val="009B5D02"/>
    <w:rsid w:val="009B6ECC"/>
    <w:rsid w:val="009C4DFC"/>
    <w:rsid w:val="009D2467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6FA"/>
    <w:rsid w:val="00A53DE1"/>
    <w:rsid w:val="00A615E1"/>
    <w:rsid w:val="00A748D3"/>
    <w:rsid w:val="00A755E8"/>
    <w:rsid w:val="00A90527"/>
    <w:rsid w:val="00A918F6"/>
    <w:rsid w:val="00A93A5D"/>
    <w:rsid w:val="00A94898"/>
    <w:rsid w:val="00AA4A57"/>
    <w:rsid w:val="00AB32F8"/>
    <w:rsid w:val="00AB610B"/>
    <w:rsid w:val="00AC0A5F"/>
    <w:rsid w:val="00AD360E"/>
    <w:rsid w:val="00AD40FB"/>
    <w:rsid w:val="00AD782D"/>
    <w:rsid w:val="00AE7650"/>
    <w:rsid w:val="00AF6660"/>
    <w:rsid w:val="00AF71A7"/>
    <w:rsid w:val="00B10EBE"/>
    <w:rsid w:val="00B12016"/>
    <w:rsid w:val="00B236F1"/>
    <w:rsid w:val="00B50F99"/>
    <w:rsid w:val="00B51D1B"/>
    <w:rsid w:val="00B540F4"/>
    <w:rsid w:val="00B56A31"/>
    <w:rsid w:val="00B60FD0"/>
    <w:rsid w:val="00B622DF"/>
    <w:rsid w:val="00B6332A"/>
    <w:rsid w:val="00B81760"/>
    <w:rsid w:val="00B81DC2"/>
    <w:rsid w:val="00B8494C"/>
    <w:rsid w:val="00B900D6"/>
    <w:rsid w:val="00B94E0E"/>
    <w:rsid w:val="00B96B24"/>
    <w:rsid w:val="00BA0D22"/>
    <w:rsid w:val="00BA1546"/>
    <w:rsid w:val="00BA545A"/>
    <w:rsid w:val="00BA5987"/>
    <w:rsid w:val="00BB4E51"/>
    <w:rsid w:val="00BC2946"/>
    <w:rsid w:val="00BD1BC8"/>
    <w:rsid w:val="00BD431F"/>
    <w:rsid w:val="00BE423E"/>
    <w:rsid w:val="00BF61AC"/>
    <w:rsid w:val="00C15E8B"/>
    <w:rsid w:val="00C20500"/>
    <w:rsid w:val="00C47FA6"/>
    <w:rsid w:val="00C519C3"/>
    <w:rsid w:val="00C524F3"/>
    <w:rsid w:val="00C55F58"/>
    <w:rsid w:val="00C57FC6"/>
    <w:rsid w:val="00C66A7D"/>
    <w:rsid w:val="00C74CA4"/>
    <w:rsid w:val="00C766FA"/>
    <w:rsid w:val="00C779DA"/>
    <w:rsid w:val="00C804FA"/>
    <w:rsid w:val="00C814F7"/>
    <w:rsid w:val="00C82C80"/>
    <w:rsid w:val="00C91422"/>
    <w:rsid w:val="00CA4B4D"/>
    <w:rsid w:val="00CB35C3"/>
    <w:rsid w:val="00CD26BD"/>
    <w:rsid w:val="00CD323D"/>
    <w:rsid w:val="00CE4030"/>
    <w:rsid w:val="00CE64B3"/>
    <w:rsid w:val="00CF1A49"/>
    <w:rsid w:val="00D0630C"/>
    <w:rsid w:val="00D243A9"/>
    <w:rsid w:val="00D305E5"/>
    <w:rsid w:val="00D33A1E"/>
    <w:rsid w:val="00D343DF"/>
    <w:rsid w:val="00D35924"/>
    <w:rsid w:val="00D37CD3"/>
    <w:rsid w:val="00D66A52"/>
    <w:rsid w:val="00D66EFA"/>
    <w:rsid w:val="00D72A2D"/>
    <w:rsid w:val="00D9521A"/>
    <w:rsid w:val="00DA0E99"/>
    <w:rsid w:val="00DA3914"/>
    <w:rsid w:val="00DA43A7"/>
    <w:rsid w:val="00DA59AA"/>
    <w:rsid w:val="00DA73D0"/>
    <w:rsid w:val="00DB6915"/>
    <w:rsid w:val="00DB6D50"/>
    <w:rsid w:val="00DB7E1E"/>
    <w:rsid w:val="00DC1B78"/>
    <w:rsid w:val="00DC2A2F"/>
    <w:rsid w:val="00DC3A65"/>
    <w:rsid w:val="00DC600B"/>
    <w:rsid w:val="00DD26E8"/>
    <w:rsid w:val="00DD5CF9"/>
    <w:rsid w:val="00DE0FAA"/>
    <w:rsid w:val="00DE136D"/>
    <w:rsid w:val="00DE3646"/>
    <w:rsid w:val="00DE6534"/>
    <w:rsid w:val="00DF4D6C"/>
    <w:rsid w:val="00E01923"/>
    <w:rsid w:val="00E14498"/>
    <w:rsid w:val="00E2397A"/>
    <w:rsid w:val="00E254DB"/>
    <w:rsid w:val="00E300FC"/>
    <w:rsid w:val="00E362DB"/>
    <w:rsid w:val="00E42D2E"/>
    <w:rsid w:val="00E5632B"/>
    <w:rsid w:val="00E70240"/>
    <w:rsid w:val="00E71E6B"/>
    <w:rsid w:val="00E80F10"/>
    <w:rsid w:val="00E81CC5"/>
    <w:rsid w:val="00E85A87"/>
    <w:rsid w:val="00E85B4A"/>
    <w:rsid w:val="00E9528E"/>
    <w:rsid w:val="00EA5099"/>
    <w:rsid w:val="00EB66BC"/>
    <w:rsid w:val="00EC1351"/>
    <w:rsid w:val="00EC4CBF"/>
    <w:rsid w:val="00EE2CA8"/>
    <w:rsid w:val="00EE63A4"/>
    <w:rsid w:val="00EF17E8"/>
    <w:rsid w:val="00EF51D9"/>
    <w:rsid w:val="00F12C8F"/>
    <w:rsid w:val="00F130DD"/>
    <w:rsid w:val="00F24884"/>
    <w:rsid w:val="00F476C4"/>
    <w:rsid w:val="00F514EF"/>
    <w:rsid w:val="00F61DF9"/>
    <w:rsid w:val="00F76941"/>
    <w:rsid w:val="00F810E5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C71D8"/>
    <w:rsid w:val="00FC7F5A"/>
    <w:rsid w:val="00FD3D13"/>
    <w:rsid w:val="00FE55A2"/>
    <w:rsid w:val="00FF2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A1EC5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ol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7CF72B7346A4D7B9EBC925C2FB8C3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99005-279D-415A-B97D-A72D102FA5FF}"/>
      </w:docPartPr>
      <w:docPartBody>
        <w:p w:rsidR="00000000" w:rsidRDefault="009347B1">
          <w:pPr>
            <w:pStyle w:val="97CF72B7346A4D7B9EBC925C2FB8C32D"/>
          </w:pPr>
          <w:r w:rsidRPr="00CF1A49">
            <w:t>·</w:t>
          </w:r>
        </w:p>
      </w:docPartBody>
    </w:docPart>
    <w:docPart>
      <w:docPartPr>
        <w:name w:val="96075D151BB642C8A92DF3CC17063E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A2B3F9-FD6E-4BE9-B734-7F646C540E98}"/>
      </w:docPartPr>
      <w:docPartBody>
        <w:p w:rsidR="00000000" w:rsidRDefault="009347B1" w:rsidP="009347B1">
          <w:pPr>
            <w:pStyle w:val="96075D151BB642C8A92DF3CC17063E31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7B1"/>
    <w:rsid w:val="00934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9F415AD34A7466BBDC7ED7778333F9E">
    <w:name w:val="29F415AD34A7466BBDC7ED7778333F9E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0B7C57F6E3CC4EB38B9CEEE8EF31C246">
    <w:name w:val="0B7C57F6E3CC4EB38B9CEEE8EF31C246"/>
  </w:style>
  <w:style w:type="paragraph" w:customStyle="1" w:styleId="9AF3AD784DC149F0B37181DE659E4DD2">
    <w:name w:val="9AF3AD784DC149F0B37181DE659E4DD2"/>
  </w:style>
  <w:style w:type="paragraph" w:customStyle="1" w:styleId="97CF72B7346A4D7B9EBC925C2FB8C32D">
    <w:name w:val="97CF72B7346A4D7B9EBC925C2FB8C32D"/>
  </w:style>
  <w:style w:type="paragraph" w:customStyle="1" w:styleId="10D297955B3F4659BADD85F16C06E98C">
    <w:name w:val="10D297955B3F4659BADD85F16C06E98C"/>
  </w:style>
  <w:style w:type="paragraph" w:customStyle="1" w:styleId="5A4D1B5CFA934E39AE03C7FB1382B337">
    <w:name w:val="5A4D1B5CFA934E39AE03C7FB1382B337"/>
  </w:style>
  <w:style w:type="paragraph" w:customStyle="1" w:styleId="34898C778B894FBE9348A6C56C7B9E09">
    <w:name w:val="34898C778B894FBE9348A6C56C7B9E09"/>
  </w:style>
  <w:style w:type="paragraph" w:customStyle="1" w:styleId="42567B35277B4A0092DD1323B0ACC5AB">
    <w:name w:val="42567B35277B4A0092DD1323B0ACC5AB"/>
  </w:style>
  <w:style w:type="paragraph" w:customStyle="1" w:styleId="BE761476F92A492C98F48F177A051591">
    <w:name w:val="BE761476F92A492C98F48F177A051591"/>
  </w:style>
  <w:style w:type="paragraph" w:customStyle="1" w:styleId="9420DFCA5B6343BEB40AF2207918AF9A">
    <w:name w:val="9420DFCA5B6343BEB40AF2207918AF9A"/>
  </w:style>
  <w:style w:type="paragraph" w:customStyle="1" w:styleId="6F33ECECF42749378CBBE0692F7D14F4">
    <w:name w:val="6F33ECECF42749378CBBE0692F7D14F4"/>
  </w:style>
  <w:style w:type="paragraph" w:customStyle="1" w:styleId="94969FB03B0B41A3B259121A578A986F">
    <w:name w:val="94969FB03B0B41A3B259121A578A986F"/>
  </w:style>
  <w:style w:type="paragraph" w:customStyle="1" w:styleId="E4C57AAFD6A6494EBF17D4441EF52B56">
    <w:name w:val="E4C57AAFD6A6494EBF17D4441EF52B56"/>
  </w:style>
  <w:style w:type="paragraph" w:customStyle="1" w:styleId="69D0AD72EBB04C2B8DE6F6821A31DC70">
    <w:name w:val="69D0AD72EBB04C2B8DE6F6821A31DC70"/>
  </w:style>
  <w:style w:type="paragraph" w:customStyle="1" w:styleId="52B1C68215A4492B9016F53BA2FE47CE">
    <w:name w:val="52B1C68215A4492B9016F53BA2FE47CE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2EC324260D2D4F97A1BBDFD7D626BB8B">
    <w:name w:val="2EC324260D2D4F97A1BBDFD7D626BB8B"/>
  </w:style>
  <w:style w:type="paragraph" w:customStyle="1" w:styleId="F508323661E147D29C6976B5E3DFAA50">
    <w:name w:val="F508323661E147D29C6976B5E3DFAA50"/>
  </w:style>
  <w:style w:type="paragraph" w:customStyle="1" w:styleId="BDF16A05E8AD4CBC90C098B426F80595">
    <w:name w:val="BDF16A05E8AD4CBC90C098B426F80595"/>
  </w:style>
  <w:style w:type="paragraph" w:customStyle="1" w:styleId="14156AEA7CD040C581D6872FF50A5CD3">
    <w:name w:val="14156AEA7CD040C581D6872FF50A5CD3"/>
  </w:style>
  <w:style w:type="paragraph" w:customStyle="1" w:styleId="D49C3028AC4844A8866A40BD9D77297A">
    <w:name w:val="D49C3028AC4844A8866A40BD9D77297A"/>
  </w:style>
  <w:style w:type="paragraph" w:customStyle="1" w:styleId="6518CF4B38B8405F9714995FEB14087C">
    <w:name w:val="6518CF4B38B8405F9714995FEB14087C"/>
  </w:style>
  <w:style w:type="paragraph" w:customStyle="1" w:styleId="EC2344ADCAF1471E8152A3EBD083EDA1">
    <w:name w:val="EC2344ADCAF1471E8152A3EBD083EDA1"/>
  </w:style>
  <w:style w:type="paragraph" w:customStyle="1" w:styleId="B4527D35F78E423CAAE98B254BAAB068">
    <w:name w:val="B4527D35F78E423CAAE98B254BAAB068"/>
  </w:style>
  <w:style w:type="paragraph" w:customStyle="1" w:styleId="28CAA1B6F50943B383AAED855E8E2D4D">
    <w:name w:val="28CAA1B6F50943B383AAED855E8E2D4D"/>
  </w:style>
  <w:style w:type="paragraph" w:customStyle="1" w:styleId="EA589D5339CC48A0BAEA4D25A326C3AA">
    <w:name w:val="EA589D5339CC48A0BAEA4D25A326C3AA"/>
  </w:style>
  <w:style w:type="paragraph" w:customStyle="1" w:styleId="D5A7FC63C67C4DBDBD7BD563D64FC2A7">
    <w:name w:val="D5A7FC63C67C4DBDBD7BD563D64FC2A7"/>
  </w:style>
  <w:style w:type="paragraph" w:customStyle="1" w:styleId="4D0F977A2DE5497B92AF7838ED2AF9E0">
    <w:name w:val="4D0F977A2DE5497B92AF7838ED2AF9E0"/>
  </w:style>
  <w:style w:type="paragraph" w:customStyle="1" w:styleId="104780F84D1A46E59A45258D96108A5D">
    <w:name w:val="104780F84D1A46E59A45258D96108A5D"/>
  </w:style>
  <w:style w:type="paragraph" w:customStyle="1" w:styleId="8BD5284F9FD44D03BCB3C443C070C2DC">
    <w:name w:val="8BD5284F9FD44D03BCB3C443C070C2DC"/>
  </w:style>
  <w:style w:type="paragraph" w:customStyle="1" w:styleId="C087FEED87DB49189110FBB3EBF35935">
    <w:name w:val="C087FEED87DB49189110FBB3EBF35935"/>
  </w:style>
  <w:style w:type="paragraph" w:customStyle="1" w:styleId="C871D33DC2AF4255A66DBB0703C518F0">
    <w:name w:val="C871D33DC2AF4255A66DBB0703C518F0"/>
  </w:style>
  <w:style w:type="paragraph" w:customStyle="1" w:styleId="6184938195274EB5B954CE343F3EBB93">
    <w:name w:val="6184938195274EB5B954CE343F3EBB93"/>
  </w:style>
  <w:style w:type="paragraph" w:customStyle="1" w:styleId="F72ABC739E3E4B759B259CB4AD51D253">
    <w:name w:val="F72ABC739E3E4B759B259CB4AD51D253"/>
  </w:style>
  <w:style w:type="paragraph" w:customStyle="1" w:styleId="FE3A2A9AFC2A4B3ABCDD20A15C86B3E7">
    <w:name w:val="FE3A2A9AFC2A4B3ABCDD20A15C86B3E7"/>
  </w:style>
  <w:style w:type="paragraph" w:customStyle="1" w:styleId="4D1C429BE58D42E3AB195F2462813A23">
    <w:name w:val="4D1C429BE58D42E3AB195F2462813A23"/>
  </w:style>
  <w:style w:type="paragraph" w:customStyle="1" w:styleId="914025288E3448788BECA36DE0055C78">
    <w:name w:val="914025288E3448788BECA36DE0055C78"/>
  </w:style>
  <w:style w:type="paragraph" w:customStyle="1" w:styleId="A0F0B728A9FA49DAA0983C1414A24044">
    <w:name w:val="A0F0B728A9FA49DAA0983C1414A24044"/>
  </w:style>
  <w:style w:type="paragraph" w:customStyle="1" w:styleId="45BAD494186B46B1A01554CC1DE4E110">
    <w:name w:val="45BAD494186B46B1A01554CC1DE4E110"/>
  </w:style>
  <w:style w:type="paragraph" w:customStyle="1" w:styleId="5B3137517BBC4B4D850F7B49A0B3AE34">
    <w:name w:val="5B3137517BBC4B4D850F7B49A0B3AE34"/>
  </w:style>
  <w:style w:type="paragraph" w:customStyle="1" w:styleId="3FD6E57D8C4A4A8DAB8489448D119AFE">
    <w:name w:val="3FD6E57D8C4A4A8DAB8489448D119AFE"/>
  </w:style>
  <w:style w:type="paragraph" w:customStyle="1" w:styleId="194E2D6DEAEA414887DBEF75F4267FAF">
    <w:name w:val="194E2D6DEAEA414887DBEF75F4267FAF"/>
  </w:style>
  <w:style w:type="paragraph" w:customStyle="1" w:styleId="9D75733357004BCE864F7071D854DD1C">
    <w:name w:val="9D75733357004BCE864F7071D854DD1C"/>
    <w:rsid w:val="009347B1"/>
  </w:style>
  <w:style w:type="paragraph" w:customStyle="1" w:styleId="D5D68B98CDED490EA1BF05F7C41E444D">
    <w:name w:val="D5D68B98CDED490EA1BF05F7C41E444D"/>
    <w:rsid w:val="009347B1"/>
  </w:style>
  <w:style w:type="paragraph" w:customStyle="1" w:styleId="A57FE616F05E4B0AA49F4EBB35E5541F">
    <w:name w:val="A57FE616F05E4B0AA49F4EBB35E5541F"/>
    <w:rsid w:val="009347B1"/>
  </w:style>
  <w:style w:type="paragraph" w:customStyle="1" w:styleId="E3422494907F4DDFAD68DA4F9CEF121F">
    <w:name w:val="E3422494907F4DDFAD68DA4F9CEF121F"/>
    <w:rsid w:val="009347B1"/>
  </w:style>
  <w:style w:type="paragraph" w:customStyle="1" w:styleId="8BE286DAA1294F158F5B3695DA7E3984">
    <w:name w:val="8BE286DAA1294F158F5B3695DA7E3984"/>
    <w:rsid w:val="009347B1"/>
  </w:style>
  <w:style w:type="paragraph" w:customStyle="1" w:styleId="802B0289EEBA49F8A32837E4115CA343">
    <w:name w:val="802B0289EEBA49F8A32837E4115CA343"/>
    <w:rsid w:val="009347B1"/>
  </w:style>
  <w:style w:type="paragraph" w:customStyle="1" w:styleId="F5B7A856ED394D079DBF623DBD369716">
    <w:name w:val="F5B7A856ED394D079DBF623DBD369716"/>
    <w:rsid w:val="009347B1"/>
  </w:style>
  <w:style w:type="paragraph" w:customStyle="1" w:styleId="9D730CD8B7274A6BB5386D830307A078">
    <w:name w:val="9D730CD8B7274A6BB5386D830307A078"/>
    <w:rsid w:val="009347B1"/>
  </w:style>
  <w:style w:type="paragraph" w:customStyle="1" w:styleId="5D57F1BB72F64CD48808238DAF7C9B0F">
    <w:name w:val="5D57F1BB72F64CD48808238DAF7C9B0F"/>
    <w:rsid w:val="009347B1"/>
  </w:style>
  <w:style w:type="paragraph" w:customStyle="1" w:styleId="8D11EDE3FB02461AB536656180F6813B">
    <w:name w:val="8D11EDE3FB02461AB536656180F6813B"/>
    <w:rsid w:val="009347B1"/>
  </w:style>
  <w:style w:type="paragraph" w:customStyle="1" w:styleId="67DD48B5D2594B0AB51DA5E8AF84FA0A">
    <w:name w:val="67DD48B5D2594B0AB51DA5E8AF84FA0A"/>
    <w:rsid w:val="009347B1"/>
  </w:style>
  <w:style w:type="paragraph" w:customStyle="1" w:styleId="DDCFF0542EFF4A41A31E8C4FE86A2E52">
    <w:name w:val="DDCFF0542EFF4A41A31E8C4FE86A2E52"/>
    <w:rsid w:val="009347B1"/>
  </w:style>
  <w:style w:type="paragraph" w:customStyle="1" w:styleId="78E0EF6527ED4E468683DA2CEEEB6E63">
    <w:name w:val="78E0EF6527ED4E468683DA2CEEEB6E63"/>
    <w:rsid w:val="009347B1"/>
  </w:style>
  <w:style w:type="paragraph" w:customStyle="1" w:styleId="36BC88B79E41402D8B32DD802C4FBF46">
    <w:name w:val="36BC88B79E41402D8B32DD802C4FBF46"/>
    <w:rsid w:val="009347B1"/>
  </w:style>
  <w:style w:type="paragraph" w:customStyle="1" w:styleId="396256BB01734445B3EC5C96785C7730">
    <w:name w:val="396256BB01734445B3EC5C96785C7730"/>
    <w:rsid w:val="009347B1"/>
  </w:style>
  <w:style w:type="paragraph" w:customStyle="1" w:styleId="E2CF8C8BB78B4594B88FDE169F90DF0E">
    <w:name w:val="E2CF8C8BB78B4594B88FDE169F90DF0E"/>
    <w:rsid w:val="009347B1"/>
  </w:style>
  <w:style w:type="paragraph" w:customStyle="1" w:styleId="5C385596530248D182A0D248F356290D">
    <w:name w:val="5C385596530248D182A0D248F356290D"/>
    <w:rsid w:val="009347B1"/>
  </w:style>
  <w:style w:type="paragraph" w:customStyle="1" w:styleId="3311B07A23E9430893E0E8E5B9DCC31D">
    <w:name w:val="3311B07A23E9430893E0E8E5B9DCC31D"/>
    <w:rsid w:val="009347B1"/>
  </w:style>
  <w:style w:type="paragraph" w:customStyle="1" w:styleId="96075D151BB642C8A92DF3CC17063E31">
    <w:name w:val="96075D151BB642C8A92DF3CC17063E31"/>
    <w:rsid w:val="009347B1"/>
  </w:style>
  <w:style w:type="paragraph" w:customStyle="1" w:styleId="3487F396509C49E5AB4B0C9DBF27938A">
    <w:name w:val="3487F396509C49E5AB4B0C9DBF27938A"/>
    <w:rsid w:val="009347B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0</TotalTime>
  <Pages>2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2021-12-21T05:52:00Z</dcterms:created>
  <dcterms:modified xsi:type="dcterms:W3CDTF">2021-12-21T07:33:00Z</dcterms:modified>
  <cp:category/>
</cp:coreProperties>
</file>